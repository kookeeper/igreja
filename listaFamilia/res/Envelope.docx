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bookmarkStart w:id="0" w:name="_GoBack"/>
            <w:bookmarkEnd w:id="0"/>
            <w:r>
              <w:t xml:space="preserve">Sobrenome: </w:t>
            </w:r>
            <w:r w:rsidRPr="00234D39">
              <w:rPr>
                <w:noProof/>
              </w:rPr>
              <w:t>ALBUQUERQUE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General Mac Arthur,91, Jaguaré, CEP: 05338-000 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9pt;height:112.95pt">
                  <v:imagedata r:id="rId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95437-5283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ed_maga_paes@hotmail.com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 as irmãs?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ALMEIDA</w:t>
            </w:r>
            <w:r>
              <w:tab/>
            </w:r>
            <w:r>
              <w:t xml:space="preserve">Casamento: </w:t>
            </w:r>
            <w:r w:rsidRPr="00234D39">
              <w:rPr>
                <w:noProof/>
              </w:rPr>
              <w:t>-</w:t>
            </w:r>
            <w:r>
              <w:tab/>
              <w:t xml:space="preserve">Residencial: </w:t>
            </w:r>
            <w:r w:rsidRPr="00234D39">
              <w:rPr>
                <w:noProof/>
              </w:rPr>
              <w:t>2528-0038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Augusta,508 - Apto 03, CEP:01304-000 -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26" type="#_x0000_t75" style="width:155.9pt;height:113.6pt">
                  <v:imagedata r:id="rId1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ALVARENGA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Gal. Mac Arthur, 81, Jaguaré, CEP: 05338-000 -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27" type="#_x0000_t75" style="width:155.9pt;height:113.6pt">
                  <v:imagedata r:id="rId1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ALVES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Manoel Fialho, 202, Pq. Sonia, CEP: 05856-120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28" type="#_x0000_t75" style="width:155.9pt;height:113.6pt">
                  <v:imagedata r:id="rId1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AMORIM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234D39">
              <w:rPr>
                <w:noProof/>
              </w:rPr>
              <w:t>5672-9406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Espadas, 797, Balneário São Francisco, CEP: 04473-010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29" type="#_x0000_t75" style="width:155.9pt;height:113.6pt">
                  <v:imagedata r:id="rId1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Pintor de auto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Esteticista, Massoterapeuta, Cozinheira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AMORIM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Espadas, 784 , Balneário São Francisco, CEP: 04473-010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0" type="#_x0000_t75" style="width:155.9pt;height:113.6pt">
                  <v:imagedata r:id="rId1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98884-0302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99284-7727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AMORIM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Espadas, 797, Casa 2 , Balneário São Francisco, CEP: 04473-010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1" type="#_x0000_t75" style="width:155.9pt;height:113.6pt">
                  <v:imagedata r:id="rId1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Mike Eric Ferreira de Amorim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(Caroline) Cerigatho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(Bernardo) Cerigatho de Amorim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ANDRADE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07/07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4113-5896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 das Belezas, 614, Vila Plana, CEP: 05731-250 -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2" type="#_x0000_t75" style="width:155.9pt;height:113.6pt">
                  <v:imagedata r:id="rId1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2667-0031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Pedagogo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Estilista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ANDRADE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17/01</w:t>
            </w:r>
            <w:r>
              <w:tab/>
              <w:t xml:space="preserve">Residencial: </w:t>
            </w:r>
            <w:r w:rsidRPr="00234D39">
              <w:rPr>
                <w:noProof/>
              </w:rPr>
              <w:t>2228-2638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 Independência,445 - Apto 33 - BL 06 - Vila Andrade, CEP: 05664-015 -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3" type="#_x0000_t75" style="width:155.9pt;height:113.6pt">
                  <v:imagedata r:id="rId1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9-8109-3448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Porteiro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9-8455-2531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9-4977-3892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9-8798-5850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ARAÚJO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05/09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3774-7066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Joana Castellan, 133, Vila Campo Grande, CEP: 04455-210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4" type="#_x0000_t75" style="width:156.55pt;height:112.95pt">
                  <v:imagedata r:id="rId1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ARINO</w:t>
            </w:r>
            <w:r>
              <w:tab/>
            </w:r>
            <w:r>
              <w:t xml:space="preserve">Casamento: </w:t>
            </w:r>
            <w:r w:rsidRPr="00234D39">
              <w:rPr>
                <w:noProof/>
              </w:rPr>
              <w:t>-</w:t>
            </w:r>
            <w:r>
              <w:tab/>
              <w:t xml:space="preserve">Residencial: </w:t>
            </w:r>
            <w:r w:rsidRPr="00234D39">
              <w:rPr>
                <w:noProof/>
              </w:rPr>
              <w:t>3891-0291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São Gabriel, 626 - Apto 81, CEP:01435-000 -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5" type="#_x0000_t75" style="width:156.55pt;height:112.95pt">
                  <v:imagedata r:id="rId1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3071-0950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ATAMANCZUK</w:t>
            </w:r>
            <w:r>
              <w:tab/>
            </w:r>
            <w:r>
              <w:t xml:space="preserve">Casamento: </w:t>
            </w:r>
            <w:r w:rsidRPr="00234D39">
              <w:rPr>
                <w:noProof/>
              </w:rPr>
              <w:t>-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5821-6531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Gingadinho,16 - Passagem H, Cohab São Bento Novo, CEP:05886-410 -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6" type="#_x0000_t75" style="width:157.2pt;height:112.95pt">
                  <v:imagedata r:id="rId2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BALDI (confirmar com Assis)</w:t>
            </w:r>
            <w:r>
              <w:tab/>
            </w:r>
            <w:r>
              <w:t xml:space="preserve">Casamento: </w:t>
            </w:r>
            <w:r w:rsidRPr="00234D39">
              <w:rPr>
                <w:noProof/>
              </w:rPr>
              <w:t>-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5892-5974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Virginia Torrezim Forte,139 - Bloco 03 - Apto 04 - CEP: 04910-070 -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7" type="#_x0000_t75" style="width:157.2pt;height:112.95pt">
                  <v:imagedata r:id="rId2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5543-1433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BARBOSA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4701-1795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Helena Moraes de Oliveira,320 - Bloco 27 , Apto 16 , CEP: 06767-390 - Taboão da Serra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8" type="#_x0000_t75" style="width:157.2pt;height:112.95pt">
                  <v:imagedata r:id="rId2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do Carmo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BARROS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2957-5921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José Flávio,428 casa 2, Penha, CEP: 03645-000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39" type="#_x0000_t75" style="width:157.2pt;height:112.95pt">
                  <v:imagedata r:id="rId2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Diego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8428-2640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2185-1155/2185-1185/2185-1139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BASSI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Lobélias, 380, apto 84-A, Vila Bela, SP - CEP: 03201-080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0" type="#_x0000_t75" style="width:156.55pt;height:112.95pt">
                  <v:imagedata r:id="rId2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5538-8968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BENDE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Miguel Sutil, 82, Brooklin,CEP: 04583-050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1" type="#_x0000_t75" style="width:156.55pt;height:112.95pt">
                  <v:imagedata r:id="rId2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Autônoma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BONANNO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3862-4043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Pompéia, 249 ap. 14-A, Vl. Pompéia, CEP: 05023-000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2" type="#_x0000_t75" style="width:156.55pt;height:112.95pt">
                  <v:imagedata r:id="rId2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BRANDÃO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02/02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4169-8980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Cerejeiras, 155, Terras do Madeira, Fazendinha, CEP: 06352-090 – Carapicuiba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3" type="#_x0000_t75" style="width:156.55pt;height:112.95pt">
                  <v:imagedata r:id="rId2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 Thadeu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BRITO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11/07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4787-3534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São José, 865, Parque Monte Alegre, CEP: 06756-070 – Taboão da Serra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4" type="#_x0000_t75" style="width:156.55pt;height:112.95pt">
                  <v:imagedata r:id="rId2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(Erivaldo) Dantas de Brito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Eslândia  Andrade do Nascimento (Lili)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3721-5276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Davi Andrade Brito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Levi Andrade Brito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BRITO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27/09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5081-2835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Dona Antônia de Queiros, 183, apto 1008, Consolação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5" type="#_x0000_t75" style="width:156.55pt;height:112.95pt">
                  <v:imagedata r:id="rId2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Alex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Sophia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Filipe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CAFFARO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09/06</w:t>
            </w:r>
            <w:r>
              <w:tab/>
              <w:t xml:space="preserve">Residencial: </w:t>
            </w:r>
            <w:r w:rsidRPr="00234D39">
              <w:rPr>
                <w:noProof/>
              </w:rPr>
              <w:t>3862-6537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Duílio, 199 ap. 82-A, Água Branca, CEP: 05043-020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6" type="#_x0000_t75" style="width:156.55pt;height:112.95pt">
                  <v:imagedata r:id="rId3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Camaredella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7" type="#_x0000_t75" style="width:156.55pt;height:112.95pt">
                  <v:imagedata r:id="rId3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Flávio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CAMPOS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05/12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5511-2618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Lira Cearense, 96, casa 20, Jardim Santa Efigênia, Morumbi Sul; 05763-902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8" type="#_x0000_t75" style="width:156.55pt;height:112.95pt">
                  <v:imagedata r:id="rId3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CAMPOS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02/12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3539-3837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Plínio Colas, 574, apto 111-C, Mandaquí, CEP: 02435-030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49" type="#_x0000_t75" style="width:157.2pt;height:113.6pt">
                  <v:imagedata r:id="rId3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2127-9466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4313-8159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contadora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(Vitor)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CÂNDIDO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5931-8303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Manoel Nóbrega de Albuquerque,12 , CEP: 04890-100,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0" type="#_x0000_t75" style="width:157.2pt;height:113.6pt">
                  <v:imagedata r:id="rId3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5052-8271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CARDOSO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5506-5455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Ferreiropolis, 7, bloco 3, apt 14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1" type="#_x0000_t75" style="width:157.2pt;height:113.6pt">
                  <v:imagedata r:id="rId3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986716621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domestica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Rafael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CARNEIRO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3079-3380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Pedroso Alvarenga,217, apto 81, Itaim Bibi, CEP: 04531-010 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2" type="#_x0000_t75" style="width:157.2pt;height:113.6pt">
                  <v:imagedata r:id="rId3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CARVALHO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17/10</w:t>
            </w:r>
            <w:r>
              <w:tab/>
              <w:t xml:space="preserve">Residencial: </w:t>
            </w:r>
            <w:r w:rsidRPr="00234D39">
              <w:rPr>
                <w:noProof/>
              </w:rPr>
              <w:t>3582-4229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Pe. Arlindo Vieira, 490, apto 102, Vila Vermelha, CEP: 04297-000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3" type="#_x0000_t75" style="width:157.2pt;height:113.6pt">
                  <v:imagedata r:id="rId3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CARVALHO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09/11</w:t>
            </w:r>
            <w:r>
              <w:tab/>
              <w:t xml:space="preserve">Residencial: </w:t>
            </w:r>
            <w:r w:rsidRPr="00234D39">
              <w:rPr>
                <w:noProof/>
              </w:rPr>
              <w:t>2548-1834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Dr. Nogueira Martins, 420, apto 61, Vila da Saúde, CEP: 04143-020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4" type="#_x0000_t75" style="width:157.2pt;height:114.3pt">
                  <v:imagedata r:id="rId3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CARVALHO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2092-3505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Manoel Bogonha, 5, Ch. Califórnia, CEP: 03406-090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5" type="#_x0000_t75" style="width:157.2pt;height:114.3pt">
                  <v:imagedata r:id="rId3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CARVALHO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3231-1517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Ipiranga, 200 Bl F, ap. 23, República, CEP: 01046-010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6" type="#_x0000_t75" style="width:157.2pt;height:114.3pt">
                  <v:imagedata r:id="rId4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7128-0252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CASTRO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12/02</w:t>
            </w:r>
            <w:r>
              <w:tab/>
              <w:t xml:space="preserve">Residencial: </w:t>
            </w:r>
            <w:r w:rsidRPr="00234D39">
              <w:rPr>
                <w:noProof/>
              </w:rPr>
              <w:t>5181-4666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Francisco de Morais, 173, apto 121, CEP: 04714-010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7" type="#_x0000_t75" style="width:157.2pt;height:114.3pt">
                  <v:imagedata r:id="rId4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2113-2080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COELHO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3258-5895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Ipiranga, 200 Bl. B ap. 114, Centro CEP: 01046-010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8" type="#_x0000_t75" style="width:157.2pt;height:114.3pt">
                  <v:imagedata r:id="rId4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CONCEIÇÃO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3101-6223/5891-8261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Dr. Falcão Filho, 151 ap. 14, Centro, CEP: 01007-010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59" type="#_x0000_t75" style="width:157.2pt;height:114.3pt">
                  <v:imagedata r:id="rId4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CORREIA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4169-7116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das Tipuanas, 70, Granja Viana, CEP: 06352-040 – Carapicuiba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0" type="#_x0000_t75" style="width:157.85pt;height:114.3pt">
                  <v:imagedata r:id="rId4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Advogado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DANTAS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Jabaquara, 2400 ap. 210, Pl. Paulista, CEP: 04046-400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1" type="#_x0000_t75" style="width:157.2pt;height:114.3pt">
                  <v:imagedata r:id="rId4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3037-6048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DE MARCO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2" type="#_x0000_t75" style="width:157.2pt;height:114.3pt">
                  <v:imagedata r:id="rId4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8719-4679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(Regiane)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DE MARCO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4413-1026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Magnolia 101, casa 10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3" type="#_x0000_t75" style="width:157.2pt;height:114.3pt">
                  <v:imagedata r:id="rId4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8628-5132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8240-3552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DIAS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  <w:r w:rsidRPr="00234D39">
              <w:rPr>
                <w:noProof/>
              </w:rPr>
              <w:t>2443-2961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Orlando Biagi Angú, 280, Jd.Macedo, CEP: 07197-090, Guarulhos - 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4" type="#_x0000_t75" style="width:157.2pt;height:114.3pt">
                  <v:imagedata r:id="rId4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97554-1075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98654-6301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Tecnóloga em gestão empresarial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DIAS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4701-3933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das Rosas, 29, Pq. Assunção, CEP: 06753-430 , Taboão da Serra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5" type="#_x0000_t75" style="width:157.85pt;height:114.3pt">
                  <v:imagedata r:id="rId4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EVANGELISTA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Estrada do Copiuva, 1390, bl 1, apto 157, Vila da Oportunidade, Carapicuíba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6" type="#_x0000_t75" style="width:157.85pt;height:114.3pt">
                  <v:imagedata r:id="rId5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(Wilson) de Freitas Evangelista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99565-7964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Kelly Caroline Mascaro Evangelista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98510-2138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FERREIRA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3435-4400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Ítalo Montemezzi, 1-B, Jd. Ideal, CEP: 04434-290, São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7" type="#_x0000_t75" style="width:157.85pt;height:114.3pt">
                  <v:imagedata r:id="rId5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FERREIRA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2368-6010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 Yervant Kissajikian, 610, apto 91, bloco 2 – Vl. Constança – 04657-000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marcelo2.jpg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8" type="#_x0000_t75" style="width:158.55pt;height:113.6pt">
                  <v:imagedata r:id="rId5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96454-7996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99536-1633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instrumentadora cirurgica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Kalel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Mikaellen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98728-6008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FERREIRA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5014-7033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Pedro Germi,18, Jd. Sônia, CEP: 04458-140,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69" type="#_x0000_t75" style="width:158.55pt;height:113.6pt">
                  <v:imagedata r:id="rId5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FERREIRA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18/03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Estrada São Francisco, 1668, bloco 3, apto 122, Jd Henriqueta, CEP: 06765-000 – Taboão da Serra -SP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0" type="#_x0000_t75" style="width:158.55pt;height:113.6pt">
                  <v:imagedata r:id="rId5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Paula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FONSECA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Jacques Félix, 248, Vila Nova Conceição – CEP: 04509-000 – S.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1" type="#_x0000_t75" style="width:158.55pt;height:113.6pt">
                  <v:imagedata r:id="rId5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FONSECA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2362-0551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Zike Tuma, 170, casa 55, Jardim Ubirajara, CEP: 04458-000 – S.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2" type="#_x0000_t75" style="width:157.85pt;height:113.6pt">
                  <v:imagedata r:id="rId5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96999-8454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99194-4466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2112-9930 ou 2112-9901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FORTUNATO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Manoel da Nóbrega, 2064, Jd. Paulistano, CEP: 04001-006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3" type="#_x0000_t75" style="width:157.85pt;height:113.6pt">
                  <v:imagedata r:id="rId5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Josefina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FRANCA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4" type="#_x0000_t75" style="width:157.85pt;height:113.6pt">
                  <v:imagedata r:id="rId5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sapateiro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FRANCO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3673-4918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Paris, 534, Sumarezinho, CEP: 01257-040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5" type="#_x0000_t75" style="width:157.85pt;height:112.95pt">
                  <v:imagedata r:id="rId5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GASPE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18/07</w:t>
            </w:r>
            <w:r>
              <w:tab/>
              <w:t xml:space="preserve">Residencial: </w:t>
            </w:r>
            <w:r w:rsidRPr="00234D39">
              <w:rPr>
                <w:noProof/>
              </w:rPr>
              <w:t>2367-0518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Barão Jaceguai,650, Campo Belo, CEP: 04606-000 -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6" type="#_x0000_t75" style="width:157.85pt;height:112.95pt">
                  <v:imagedata r:id="rId6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5505-2734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GIL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5042-2685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Califórnia, 1380, Brooklin, CEP: 04566-060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7" type="#_x0000_t75" style="width:157.85pt;height:112.95pt">
                  <v:imagedata r:id="rId6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8165-5211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7271-1773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GOMES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5573-5966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Madre Cabrini, 332 ap. 71-B, Vl. Mariana, CEP: 04020-000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8" type="#_x0000_t75" style="width:157.85pt;height:112.95pt">
                  <v:imagedata r:id="rId6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3017-9777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adminisradora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GOMES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3846-5230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Hélio Pellegrino, 15, Vl. Nova Conceição, CEP: 04513-100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79" type="#_x0000_t75" style="width:157.85pt;height:112.95pt">
                  <v:imagedata r:id="rId6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GONÇALVES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16/10</w:t>
            </w:r>
            <w:r>
              <w:tab/>
              <w:t xml:space="preserve">Residencial: </w:t>
            </w:r>
            <w:r w:rsidRPr="00234D39">
              <w:rPr>
                <w:noProof/>
              </w:rPr>
              <w:t>4558-0868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Silvio Zanelato, 51, Parque Pinheiros, Taboão da Serra, SP, CEP: 06767-110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0" type="#_x0000_t75" style="width:157.85pt;height:112.95pt">
                  <v:imagedata r:id="rId6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94953-8512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Kamilly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GONZALEZ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3362-1332/3337-5203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Rio Branco, 775 ap. 22, Campos Elísios, CEP: 01205-000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1" type="#_x0000_t75" style="width:157.85pt;height:112.95pt">
                  <v:imagedata r:id="rId6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GRANZOTTI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3502-2128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Judith Passa d`Esteres, 255 ap. 71-C, Vl. Sônia, CEP: 05625-030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2" type="#_x0000_t75" style="width:157.85pt;height:112.95pt">
                  <v:imagedata r:id="rId6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Eunice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GREGÓRIO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22/03</w:t>
            </w:r>
            <w:r>
              <w:tab/>
              <w:t xml:space="preserve">Residencial: </w:t>
            </w:r>
            <w:r w:rsidRPr="00234D39">
              <w:rPr>
                <w:noProof/>
              </w:rPr>
              <w:t>3692-9144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Juan Vicente, 482, ap. 76, Bl. 12, Bandeiras,  CEP: 061600-180, Osasco,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3" type="#_x0000_t75" style="width:157.85pt;height:112.95pt">
                  <v:imagedata r:id="rId6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99753-8190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99504-9627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Pedagoga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67 8160-4448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99727-0986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-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Bancária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HORA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Simão Rodrigues Henrique, 74, Pq. Ipê, CEP: 05762-270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4" type="#_x0000_t75" style="width:157.85pt;height:112.95pt">
                  <v:imagedata r:id="rId6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JESUS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02/03</w:t>
            </w:r>
            <w:r>
              <w:tab/>
              <w:t xml:space="preserve">Residencial: </w:t>
            </w:r>
            <w:r w:rsidRPr="00234D39">
              <w:rPr>
                <w:noProof/>
              </w:rPr>
              <w:t>5924-4440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Sen. Teotônio Vilela, 4029, ap. 41 Bl. 3-A, Vl. São José, CEP: 04833-001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5" type="#_x0000_t75" style="width:157.85pt;height:112.95pt">
                  <v:imagedata r:id="rId6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Rodson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7850-5711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5668-6665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JORGE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6" type="#_x0000_t75" style="width:157.85pt;height:112.95pt">
                  <v:imagedata r:id="rId7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JORGE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LEITE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27/12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4137-8567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São Gabriel, 79 casa 5, Cond. São Gabriel, CEP: 06780-020 – Taboão da Serra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7" type="#_x0000_t75" style="width:157.85pt;height:112.95pt">
                  <v:imagedata r:id="rId7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Suely Aikes do Nascimento Pereira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5645-0191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LICOR</w:t>
            </w:r>
            <w:r>
              <w:tab/>
            </w:r>
            <w:r>
              <w:t xml:space="preserve">Casamento: </w:t>
            </w:r>
            <w:r w:rsidRPr="00234D39">
              <w:rPr>
                <w:noProof/>
              </w:rPr>
              <w:t>-</w:t>
            </w:r>
            <w:r>
              <w:tab/>
              <w:t xml:space="preserve">Residencial: </w:t>
            </w:r>
            <w:r w:rsidRPr="00234D39">
              <w:rPr>
                <w:noProof/>
              </w:rPr>
              <w:t>3467-6130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Bom Pastor, 286 – Ipiranga – CEP: 04203-100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helena.jpg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8" type="#_x0000_t75" style="width:157.85pt;height:112.95pt">
                  <v:imagedata r:id="rId7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Helena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LUZ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2427-2370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Terceiro Centenário, 445, Jd Terceiro Centenário,CEP: 12944-650 -  Atibaia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89" type="#_x0000_t75" style="width:157.85pt;height:112.95pt">
                  <v:imagedata r:id="rId7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Atriz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MACHADO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2737-1256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Anguilhada,94, casa 01, CEP:02956-050, Vila Mirante 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0" type="#_x0000_t75" style="width:157.85pt;height:112.95pt">
                  <v:imagedata r:id="rId7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MASSAMBANI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03/07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Francisco José da Silva, 352, apto 76, Vl. Andrade, CEP: 05726-100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1" type="#_x0000_t75" style="width:157.85pt;height:112.95pt">
                  <v:imagedata r:id="rId7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MASSAMBANI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02/04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2729-2334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Abdo Ambuba, 314, apto 71, Vl. Andrade, CEP: 05725-030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2" type="#_x0000_t75" style="width:157.85pt;height:112.95pt">
                  <v:imagedata r:id="rId7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Oswaldo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3232-9316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Talita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MASSARI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23/08</w:t>
            </w:r>
            <w:r>
              <w:tab/>
              <w:t xml:space="preserve">Residencial: </w:t>
            </w:r>
            <w:r w:rsidRPr="00234D39">
              <w:rPr>
                <w:noProof/>
              </w:rPr>
              <w:t>2528-7755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Domingos Mazzeu, 105, apto 144B, Vl. Lageado, CEP: 05343-070,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3" type="#_x0000_t75" style="width:157.85pt;height:112.95pt">
                  <v:imagedata r:id="rId7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Danilo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2987-6099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Fernanda Ferreira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98426-8292 / 98542-0082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MEDEIROS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58.427.037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Jisiti Noda, 85, Campo Limpo, CEP: 05761-270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4" type="#_x0000_t75" style="width:157.85pt;height:112.95pt">
                  <v:imagedata r:id="rId7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98283-9230/99127-0558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MELO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3225-0704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Marques de Itú, 295 ap. 162, Vl. Buarquer, CEP: 01223-001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5" type="#_x0000_t75" style="width:157.2pt;height:113.6pt">
                  <v:imagedata r:id="rId7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Marcos Robson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99114-3407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3017-9777 / 2864-1115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MENDONÇA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5511-0836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José Dias de Santana, 137, Jd. Germânica, CEP: 05849-380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6" type="#_x0000_t75" style="width:157.2pt;height:112.95pt">
                  <v:imagedata r:id="rId8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MIGUEL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06/01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4138-5541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Silvia Zanelatto, 55, Pq. Pinheiros, CEP: 06767--110 Taboão da Serra,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7" type="#_x0000_t75" style="width:157.2pt;height:112.95pt">
                  <v:imagedata r:id="rId8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Célio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MIGUEL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3782-3503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Antonio Cardoso Pereira, 78, Jd. Maria Augusta, CEP: 05546-140, São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8" type="#_x0000_t75" style="width:157.85pt;height:113.6pt">
                  <v:imagedata r:id="rId8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Celso Luiz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5078-3066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MOTTA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09/02</w:t>
            </w:r>
            <w:r>
              <w:tab/>
              <w:t xml:space="preserve">Residencial: </w:t>
            </w:r>
            <w:r w:rsidRPr="00234D39">
              <w:rPr>
                <w:noProof/>
              </w:rPr>
              <w:t>4811-7150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Zanela e Alves, 113, Centro, Franco da Rocha,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099" type="#_x0000_t75" style="width:157.2pt;height:112.95pt">
                  <v:imagedata r:id="rId8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Ciro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952793807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983976750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NASCIMENTO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25/04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5510-9487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Al. Barão dos Cocais, 328, Cond. Vl. Rica, CEP: 06730-000, Vargem Grande Paulista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sergio2.jpg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0" type="#_x0000_t75" style="width:157.85pt;height:112.95pt">
                  <v:imagedata r:id="rId8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99447-8121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5180-0300/ 5180-0328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Consultor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99156-9632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99413-5002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Professora de História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NONAKA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55.798.251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França e Pinto, 275 ap. 82, Vl. Mariana, CEP: 04016-031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1" type="#_x0000_t75" style="width:157.85pt;height:112.95pt">
                  <v:imagedata r:id="rId8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8481-0707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OLIVEIRA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5895-8572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dos Funcionários Públicos,24,CEP: 04964-140 -  Jd. Vera Cruz,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2" type="#_x0000_t75" style="width:157.85pt;height:112.95pt">
                  <v:imagedata r:id="rId8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06/01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99329-6758 – 96131-4994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OLIVEIRA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Heitor Antonio Eiras Garcia, 2460, Butantã, CEP: 05564-000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3" type="#_x0000_t75" style="width:157.85pt;height:112.95pt">
                  <v:imagedata r:id="rId8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Baba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ORTEGA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5034-7087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Embaixador Coelho de Almeida,48, Jd. Aeroporto, CEP: 04355-020 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4" type="#_x0000_t75" style="width:157.85pt;height:112.95pt">
                  <v:imagedata r:id="rId8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PALHANOS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02/10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Dr Luis Migliano, 631, apto 34 Bl. 05, Morumbi, CEP: 05711-001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5" type="#_x0000_t75" style="width:157.2pt;height:113.6pt">
                  <v:imagedata r:id="rId8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Jonas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PARRA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Martinho Lutero, 608, Campo Limpo, CEP: 05785-180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6" type="#_x0000_t75" style="width:157.2pt;height:113.6pt">
                  <v:imagedata r:id="rId9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Rogério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95490-3570 – 95771-1535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Vanessa Bernardo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96346-7705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Mateus Bernardo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Rebeca Bernardo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PAULISTA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27/07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5560-4322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das Espadas, 793, Balneário S. Francisco, CEP: 04473-010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7" type="#_x0000_t75" style="width:156.55pt;height:113.6pt">
                  <v:imagedata r:id="rId9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taxista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PEDROSA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5825-5296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das Japareiras, 60 ap. 24-A, Capão Redondo, CEP: 05868-800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8" type="#_x0000_t75" style="width:156.55pt;height:113.6pt">
                  <v:imagedata r:id="rId9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PEREIRA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09/08</w:t>
            </w:r>
            <w:r>
              <w:tab/>
              <w:t xml:space="preserve">Residencial: </w:t>
            </w:r>
            <w:r w:rsidRPr="00234D39">
              <w:rPr>
                <w:noProof/>
              </w:rPr>
              <w:t>4311-3296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Francisco Redondo Garcia, 40, City Bussocaba, CEP: 06040-490 – Osasco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09" type="#_x0000_t75" style="width:156.55pt;height:113.6pt">
                  <v:imagedata r:id="rId9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3091-4735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PEREIRA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37390051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Iriri, 1013, Vl. Andrade, CEP: 05664-020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0" type="#_x0000_t75" style="width:155.9pt;height:113.6pt">
                  <v:imagedata r:id="rId9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956485154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37391224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977852423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PEREIRA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10/09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5844-7267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Manoel Grandini Casquel, 179, Jd. Catanduva, CEP: 05767-460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1" type="#_x0000_t75" style="width:155.9pt;height:113.6pt">
                  <v:imagedata r:id="rId9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5094-2033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PEREIRA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47823061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Planalto, 79, Jd. Sto Eduardo, cep: 06823-500, Embu das Artes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2" type="#_x0000_t75" style="width:156.55pt;height:113.6pt">
                  <v:imagedata r:id="rId9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Ramios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PESSOA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3698-2728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Marechal João Batista Mascarenhas de Moraes,1.868, São Pedro, CEP: 06172-280, Osasco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3" type="#_x0000_t75" style="width:156.55pt;height:113.6pt">
                  <v:imagedata r:id="rId9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Kelly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PESTANA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4587-7543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Albino Puttini,97, CEP: 13209-462 - Vila Guarani, Jundiaí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4" type="#_x0000_t75" style="width:156.55pt;height:113.6pt">
                  <v:imagedata r:id="rId9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Paulo José Cesar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Aurélia Cássia de Castro Telles Cesar Pestana (Nina)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99146-8255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Dentista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Nilo de Castro Telles Cesar Pestana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98022-9210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Barbara de Castro Telles Cesar Pestana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95712-1527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Vitória de Castro Telles Cesar Pestana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POLATO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12/06</w:t>
            </w:r>
            <w:r>
              <w:tab/>
              <w:t xml:space="preserve">Residencial: </w:t>
            </w:r>
            <w:r w:rsidRPr="00234D39">
              <w:rPr>
                <w:noProof/>
              </w:rPr>
              <w:t>4306-6654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Quipá, 64, apto 109-C, Jd. Umarizal, CEP: 05756-440 – São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5" type="#_x0000_t75" style="width:156.55pt;height:113.6pt">
                  <v:imagedata r:id="rId9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POLATO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16/08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Condomínio Fuji II, Chácara 4, Bairro dos Tenentes, Caixa Postal: 229, CEP: 37640-000 – Extrema - MG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6" type="#_x0000_t75" style="width:156.55pt;height:113.6pt">
                  <v:imagedata r:id="rId10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(35)99994-3321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Química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POMPEO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07/04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3427-1281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Congo, 96, Jd São Luíz, CEP: 06816-470, Embu das Artes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7" type="#_x0000_t75" style="width:156.55pt;height:113.6pt">
                  <v:imagedata r:id="rId10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Ademar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RIBEIRO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29/11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5051-1308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Al. Jurupis, 586 ap. 81, Moema, CEP: 04088-001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8" type="#_x0000_t75" style="width:156.55pt;height:113.6pt">
                  <v:imagedata r:id="rId10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04/03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Advogada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Engenheira civil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RIBEIRO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João Gaspar, 39, Jd. São Luiz, CEP: 05843-290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19" type="#_x0000_t75" style="width:156.55pt;height:113.6pt">
                  <v:imagedata r:id="rId10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ROCHA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24/11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 Mascolte, 1.381, apto 43, Vl. Mascote, CEP: 04363-001 – S.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0" type="#_x0000_t75" style="width:156.55pt;height:113.6pt">
                  <v:imagedata r:id="rId10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14/09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99958-5311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99619-3847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ROCHA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6585-0882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Bela Vista de Minas, 13, S. Miguel Paulista, CEP: 08081-220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1" type="#_x0000_t75" style="width:156.55pt;height:113.6pt">
                  <v:imagedata r:id="rId10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Lídia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8122-3479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6957-8362 – R. 238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ROCHA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05/03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3714-8513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Vicente Oropallo, 70, ap. 52, Ed Paolo, Vila São Francisco, CEP: 05351-025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2" type="#_x0000_t75" style="width:156.55pt;height:113.6pt">
                  <v:imagedata r:id="rId10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Roberto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RODRIGUES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3731-4383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Marechal Fiuza de Castro , 709, Butantã - CEP:05596-000 - São Paulo-SP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3" type="#_x0000_t75" style="width:156.55pt;height:113.6pt">
                  <v:imagedata r:id="rId10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Armando Bento de Paulo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05/06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99457-0895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Miraltina Maximiano Rodrigues (Ivani)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Jonathan Maximiano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97642-4603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Kauê Maximiano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7612-8646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RODRIGUES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28/01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5510-9487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Al. Barão dos Cocais, 328, Cond. Vl. Rica, CEP: 06730-000, Vargem Grande Paulista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4" type="#_x0000_t75" style="width:156.55pt;height:113.6pt">
                  <v:imagedata r:id="rId10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4158-6014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ROMEIRO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18/10</w:t>
            </w:r>
            <w:r>
              <w:tab/>
              <w:t xml:space="preserve">Residencial: </w:t>
            </w:r>
            <w:r w:rsidRPr="00234D39">
              <w:rPr>
                <w:noProof/>
              </w:rPr>
              <w:t>3599-5642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Luciano Melli, 1768, CEP: 06240-035, Osasco,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5" type="#_x0000_t75" style="width:156.55pt;height:113.6pt">
                  <v:imagedata r:id="rId10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96711-1175/96877-2161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94176-5364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Contador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SAMAAN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5563-2734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Bartolomeu Feio, 66 ap. 42, Brooklin, CEP: 04580-000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6" type="#_x0000_t75" style="width:156.55pt;height:113.6pt">
                  <v:imagedata r:id="rId11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Rute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3812-4250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Cláudia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3101-1341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SAMAAN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18/01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5073-6320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Calógero Calia, 633, Vl. St. Estéfano, CEP: 04152-101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7" type="#_x0000_t75" style="width:155.9pt;height:112.95pt">
                  <v:imagedata r:id="rId11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SAMAAN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28/06</w:t>
            </w:r>
            <w:r>
              <w:tab/>
              <w:t xml:space="preserve">Residencial: </w:t>
            </w:r>
            <w:r w:rsidRPr="00234D39">
              <w:rPr>
                <w:noProof/>
              </w:rPr>
              <w:t>2619-0608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Ibertioga, 52, Vila Sonia, CEP: 05632-105 -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8" type="#_x0000_t75" style="width:155.9pt;height:112.95pt">
                  <v:imagedata r:id="rId11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SAMPAIO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4244-8563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Joaçaba, 131, Pq. Fernanda, CEP: 06815-210 – Embú das Artes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29" type="#_x0000_t75" style="width:155.9pt;height:113.6pt">
                  <v:imagedata r:id="rId11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Diarista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SANTOS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05/07</w:t>
            </w:r>
            <w:r>
              <w:tab/>
              <w:t xml:space="preserve">Residencial: </w:t>
            </w:r>
            <w:r w:rsidRPr="00234D39">
              <w:rPr>
                <w:noProof/>
              </w:rPr>
              <w:t>2339-6339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Almadén,130 - Apto 106 - Ed. Campo Grande - CEP:05717-200 -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0" type="#_x0000_t75" style="width:155.9pt;height:113.6pt">
                  <v:imagedata r:id="rId11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5851-1634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Vendedor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SANTOS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03/09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5669-2121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Ferrúcio Dupré, 73, Interlagos, CEP: 04776-180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1" type="#_x0000_t75" style="width:155.9pt;height:113.6pt">
                  <v:imagedata r:id="rId11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SANTOS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2272-2092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27 de setembro, 7 – Sacomã – CEP: 04235-040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2" type="#_x0000_t75" style="width:155.9pt;height:113.6pt">
                  <v:imagedata r:id="rId11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9571-0924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3051-7373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SANTOS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37842984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 Anésio João da Silva, 133, apto 34-B, Jd. Educandário, CEP: 05563-080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3" type="#_x0000_t75" style="width:155.9pt;height:113.6pt">
                  <v:imagedata r:id="rId11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07/12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952039239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SANTOS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29/10</w:t>
            </w:r>
            <w:r>
              <w:tab/>
              <w:t xml:space="preserve">Residencial: </w:t>
            </w:r>
            <w:r w:rsidRPr="00234D39">
              <w:rPr>
                <w:noProof/>
              </w:rPr>
              <w:t>3476-0310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Nanuque, 115, bloco A-4, apto 22, Vila Leopoldina, CEP: 05302-030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4" type="#_x0000_t75" style="width:155.9pt;height:113.6pt">
                  <v:imagedata r:id="rId11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waldysantos@ig.com.br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SHU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19/09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5" type="#_x0000_t75" style="width:155.9pt;height:113.6pt">
                  <v:imagedata r:id="rId11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99757-5586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(12) 99182-2353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psicologa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Arthur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SHU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Padre Leonardo, 536, Ed Inês, apto 52, Nova Piraju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6" type="#_x0000_t75" style="width:155.9pt;height:113.6pt">
                  <v:imagedata r:id="rId12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SHU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06/12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4412-9792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 Lucas Siqueira Franco, 104, Itaperi, CEP: 1294-170 – Atibaia,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7" type="#_x0000_t75" style="width:155.9pt;height:113.6pt">
                  <v:imagedata r:id="rId12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Marcos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10/11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99887-3717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medico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Bwee Tjhio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99885-0675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4033-3710 – 4414-6020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medica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23/11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Cabeceira Bastos, 22, Jardim Mitsutani, CEP: 05791-040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8" type="#_x0000_t75" style="width:155.9pt;height:113.6pt">
                  <v:imagedata r:id="rId12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Adriana Maria 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94612-9946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Saladeira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Robmario Cândido Freitas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95156-5620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Nycollas Marcos Silva Franck Royo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Carolina Cardoso de Oliveira,58, casa 04, CEP: 04745-040,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39" type="#_x0000_t75" style="width:155.9pt;height:113.6pt">
                  <v:imagedata r:id="rId12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25/05</w:t>
            </w:r>
            <w:r>
              <w:tab/>
              <w:t xml:space="preserve">Residencial: </w:t>
            </w:r>
            <w:r w:rsidRPr="00234D39">
              <w:rPr>
                <w:noProof/>
              </w:rPr>
              <w:t>4137-2066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Manoel Fialho, 202, Pq. Sônia, CEP: 05856-120 – São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0" type="#_x0000_t75" style="width:155.9pt;height:113.6pt">
                  <v:imagedata r:id="rId12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96820-2576/95419-7987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5891-8261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Estrada M´Boi Mirim, 820 ap. 22 Bl 2, Jd. Das Flores, CEP: 04905-000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1" type="#_x0000_t75" style="width:155.9pt;height:113.6pt">
                  <v:imagedata r:id="rId12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4203-33546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Penha, 67, Jd. Laila, CEP: 06813-150 – Embú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2" type="#_x0000_t75" style="width:155.9pt;height:113.6pt">
                  <v:imagedata r:id="rId12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5814-8805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Daniel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14/10</w:t>
            </w:r>
            <w:r>
              <w:tab/>
              <w:t xml:space="preserve">Residencial: </w:t>
            </w:r>
            <w:r w:rsidRPr="00234D39">
              <w:rPr>
                <w:noProof/>
              </w:rPr>
              <w:t>3607-5515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Emiliano Pedro Gonçalves, 103, Cidade das Flores, Osasco - SP, CEP: 06184-000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3" type="#_x0000_t75" style="width:155.9pt;height:113.6pt">
                  <v:imagedata r:id="rId12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Lúcio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Margarete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14/04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5532-0070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Palmares, 429, Brooklin Paulista, CEP: 04623-071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luiz2.jpg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4" type="#_x0000_t75" style="width:155.9pt;height:112.95pt">
                  <v:imagedata r:id="rId12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 da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30/06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99813-5182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Professor de  inglês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99616-1012 ou 99549-9688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5641-1177 R. 7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Perita judicial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SILVA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5031-2218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Helade, 65, apt 42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5" type="#_x0000_t75" style="width:155.9pt;height:112.95pt">
                  <v:imagedata r:id="rId12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999080022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SIMÕES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6" type="#_x0000_t75" style="width:155.9pt;height:112.95pt">
                  <v:imagedata r:id="rId13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SOARES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4786-1736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Eng. Wilson Houch, 46, Jd. Da Glória, CEP: 06763-480 – Taboão da Serra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7" type="#_x0000_t75" style="width:155.25pt;height:112.3pt">
                  <v:imagedata r:id="rId13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945455929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SOLOMON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Frederico Marcicano, 416, Jd. S. Luiz, CEP: 05812-000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8" type="#_x0000_t75" style="width:155.25pt;height:112.3pt">
                  <v:imagedata r:id="rId13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Benedita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SOUSA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10/10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Treze de Maio, 1030, apto 12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49" type="#_x0000_t75" style="width:155.25pt;height:112.3pt">
                  <v:imagedata r:id="rId13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Rayane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Rafaela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Naomi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SOUSA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09/01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4701-9787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Dr Cristiano de Sousa, 45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0" type="#_x0000_t75" style="width:155.25pt;height:112.3pt">
                  <v:imagedata r:id="rId13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Ken Iti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SOUZA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234D39">
              <w:rPr>
                <w:noProof/>
              </w:rPr>
              <w:t>2376-8189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Tupi, 322, apto 11, Cerâmica, CEP: 09530-530 – São Caetano do Sul,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1" type="#_x0000_t75" style="width:155.25pt;height:112.3pt">
                  <v:imagedata r:id="rId13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4225-9605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SOUZA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5631-0673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Antonio de Pádua Prado, 52, Campo Grande, CEP: 04678-070– São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2" type="#_x0000_t75" style="width:155.25pt;height:112.3pt">
                  <v:imagedata r:id="rId13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SOUZA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234D39">
              <w:rPr>
                <w:noProof/>
              </w:rPr>
              <w:t>2640-7188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Professor Guilherme Belfort Sabino, 1524, apto 33, bloco 3, Campininha, CEP: 04678-002 – S.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3" type="#_x0000_t75" style="width:155.25pt;height:112.3pt">
                  <v:imagedata r:id="rId13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Nicole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Monique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SOUZA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28/03</w:t>
            </w:r>
            <w:r>
              <w:tab/>
              <w:t xml:space="preserve">Residencial: </w:t>
            </w:r>
            <w:r w:rsidRPr="00234D39">
              <w:rPr>
                <w:noProof/>
              </w:rPr>
              <w:t>2638-1179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Sócrates, 335, apto 34, Vl. Sofia, CEP: 04671-070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4" type="#_x0000_t75" style="width:155.25pt;height:112.3pt">
                  <v:imagedata r:id="rId13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2149-8550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Advogada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01/09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SOUZA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Manoel Caetano de Souza, 287, Jd. Ch. Santa Maria,CEP:        Itapecerica da Serra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5" type="#_x0000_t75" style="width:155.25pt;height:112.3pt">
                  <v:imagedata r:id="rId13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9548-5138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STEIL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3842-7710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Hélio Pellegrino, 568, Vl. Nova Conceição, CEP: 04513-100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6" type="#_x0000_t75" style="width:155.25pt;height:112.95pt">
                  <v:imagedata r:id="rId140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Luiza Maria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99777-6493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30799393 – 3168-7246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TAKATSU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3085-1146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Europa, 722, Jdm. Europa, CEP: 01449-000 – S. Paulo-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7" type="#_x0000_t75" style="width:155.25pt;height:112.95pt">
                  <v:imagedata r:id="rId141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TENÓRIO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30/03</w:t>
            </w:r>
            <w:r>
              <w:tab/>
              <w:t xml:space="preserve">Residencial: </w:t>
            </w:r>
            <w:r w:rsidRPr="00234D39">
              <w:rPr>
                <w:noProof/>
              </w:rPr>
              <w:t>5841-4594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Salvador José da Silva, 45 - Campo Limpo - CEP:05762-240 - São 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 w:rsidRPr="00234D39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8" type="#_x0000_t75" style="width:155.9pt;height:112.95pt">
                  <v:imagedata r:id="rId142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25/11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96259-9936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seguros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96217-5352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5843-5504</w:t>
            </w: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Auxiliar Financeira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08/04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96239-5227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TEODORO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24/10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Rio Paraíba, 172, Santo Antonio 2, CEP: 13232-121 - Campo Limpo Paulista -SP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59" type="#_x0000_t75" style="width:155.9pt;height:112.95pt">
                  <v:imagedata r:id="rId143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3141-1444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USIGNOLO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3362-1332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Av. Rio Branco, 775 ap. 22, Campos Elísios, CEP: 01205-000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0" type="#_x0000_t75" style="width:155.9pt;height:112.95pt">
                  <v:imagedata r:id="rId144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Palmiro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VADALA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4771-8747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Estr. S. Francisco, 168 ap. 124, Pq. Taboão, CEP: 06765-000 – Taboão da Serra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1" type="#_x0000_t75" style="width:155.9pt;height:112.95pt">
                  <v:imagedata r:id="rId145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VIEIRA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07/11</w:t>
            </w:r>
            <w:r>
              <w:tab/>
              <w:t xml:space="preserve">Residencial: </w:t>
            </w:r>
            <w:r w:rsidRPr="00234D39">
              <w:rPr>
                <w:noProof/>
              </w:rPr>
              <w:t>2532-6296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Rua José Benedito Salinas, 100, apto 212-C, Jd Itapeva, CEP: 04674-200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2" type="#_x0000_t75" style="width:155.9pt;height:112.95pt">
                  <v:imagedata r:id="rId146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234D39">
              <w:rPr>
                <w:noProof/>
              </w:rPr>
              <w:t>VIEIRA</w:t>
            </w:r>
            <w:r>
              <w:tab/>
            </w:r>
            <w:r>
              <w:t xml:space="preserve">Casamento: </w:t>
            </w:r>
            <w:r>
              <w:rPr>
                <w:noProof/>
              </w:rPr>
              <w:t>15/12</w:t>
            </w:r>
            <w:r>
              <w:tab/>
              <w:t xml:space="preserve">Residencial: </w:t>
            </w:r>
            <w:r w:rsidRPr="00234D39">
              <w:rPr>
                <w:noProof/>
              </w:rPr>
              <w:t>4301-0580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Estrada dos Mirandas, 210, bloco 50, apto 62, CEP: 05752-001, Campo Limpo, SãoPaulo -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3" type="#_x0000_t75" style="width:155.9pt;height:112.95pt">
                  <v:imagedata r:id="rId147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3078-1118</w:t>
            </w: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  <w:r w:rsidRPr="00234D39">
              <w:rPr>
                <w:noProof/>
              </w:rPr>
              <w:t>Gustavo</w:t>
            </w: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XAVIER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  <w:r w:rsidRPr="00234D39">
              <w:rPr>
                <w:noProof/>
              </w:rPr>
              <w:t>3442-7903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Al. dos Tupinás, 126 c. 20, Planalto Paulista, CEP: 04069-000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4" type="#_x0000_t75" style="width:155.9pt;height:112.95pt">
                  <v:imagedata r:id="rId148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6069A1" w:rsidRPr="00C91AEA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234D39">
              <w:rPr>
                <w:noProof/>
              </w:rPr>
              <w:t>YANO</w:t>
            </w:r>
            <w:r>
              <w:tab/>
            </w:r>
            <w:r>
              <w:t xml:space="preserve">Casamento: </w:t>
            </w:r>
            <w:r>
              <w:tab/>
              <w:t xml:space="preserve">Residencial: </w:t>
            </w:r>
          </w:p>
          <w:p w:rsidR="006069A1" w:rsidRDefault="006069A1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Pr="00234D39">
              <w:rPr>
                <w:noProof/>
              </w:rPr>
              <w:t>R. Rocha, 490 ap. 82, Bela Vista, CEP: 01330-000 – S. Paulo – SP</w:t>
            </w:r>
          </w:p>
        </w:tc>
      </w:tr>
      <w:tr w:rsidR="006069A1" w:rsidRPr="00C91AEA" w:rsidTr="00CC5A73">
        <w:trPr>
          <w:cantSplit/>
        </w:trPr>
        <w:tc>
          <w:tcPr>
            <w:tcW w:w="2944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:rsidR="006069A1" w:rsidRPr="00C91AEA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 w:val="restart"/>
          </w:tcPr>
          <w:p w:rsidR="006069A1" w:rsidRPr="00DE2C92" w:rsidRDefault="006069A1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Pr="00A648EE">
              <w:rPr>
                <w:b/>
              </w:rPr>
              <w:pict>
                <v:shape id="_x0000_i1165" type="#_x0000_t75" style="width:155.9pt;height:112.95pt">
                  <v:imagedata r:id="rId149"/>
                </v:shape>
              </w:pict>
            </w:r>
            <w:r>
              <w:fldChar w:fldCharType="end"/>
            </w: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Mako</w:t>
            </w:r>
          </w:p>
        </w:tc>
        <w:tc>
          <w:tcPr>
            <w:tcW w:w="850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234D39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240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119" w:type="dxa"/>
          </w:tcPr>
          <w:p w:rsidR="006069A1" w:rsidRPr="00DE2C92" w:rsidRDefault="006069A1" w:rsidP="00085E6B">
            <w:pPr>
              <w:pStyle w:val="Address"/>
              <w:keepNext/>
              <w:keepLines/>
              <w:ind w:left="0"/>
              <w:rPr>
                <w:b/>
              </w:rPr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  <w:tr w:rsidR="006069A1" w:rsidRPr="00B26470" w:rsidTr="00CC5A73">
        <w:trPr>
          <w:cantSplit/>
        </w:trPr>
        <w:tc>
          <w:tcPr>
            <w:tcW w:w="2944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:rsidR="006069A1" w:rsidRPr="00B26470" w:rsidRDefault="006069A1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:rsidR="006069A1" w:rsidRDefault="006069A1" w:rsidP="00085E6B">
            <w:pPr>
              <w:pStyle w:val="Address"/>
              <w:keepNext/>
              <w:keepLines/>
              <w:ind w:left="0"/>
            </w:pPr>
          </w:p>
        </w:tc>
      </w:tr>
    </w:tbl>
    <w:p w:rsidR="006069A1" w:rsidRDefault="006069A1" w:rsidP="00CC5A73">
      <w:pPr>
        <w:pStyle w:val="Address"/>
        <w:ind w:left="0"/>
      </w:pPr>
    </w:p>
    <w:p w:rsidR="006069A1" w:rsidRDefault="006069A1" w:rsidP="00CC5A73">
      <w:pPr>
        <w:pStyle w:val="Address"/>
        <w:ind w:left="0"/>
      </w:pPr>
    </w:p>
    <w:sectPr w:rsidR="006069A1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1D" w:rsidRDefault="00E5481D">
      <w:r>
        <w:separator/>
      </w:r>
    </w:p>
  </w:endnote>
  <w:endnote w:type="continuationSeparator" w:id="0">
    <w:p w:rsidR="00E5481D" w:rsidRDefault="00E5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1D" w:rsidRDefault="00E5481D">
      <w:r>
        <w:separator/>
      </w:r>
    </w:p>
  </w:footnote>
  <w:footnote w:type="continuationSeparator" w:id="0">
    <w:p w:rsidR="00E5481D" w:rsidRDefault="00E5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069A1"/>
    <w:rsid w:val="006174F1"/>
    <w:rsid w:val="00645B2B"/>
    <w:rsid w:val="00667F83"/>
    <w:rsid w:val="00690A55"/>
    <w:rsid w:val="006F2B9C"/>
    <w:rsid w:val="0071027F"/>
    <w:rsid w:val="0071571E"/>
    <w:rsid w:val="0076477C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5481D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imagens/valdivio.jpg" TargetMode="External"/><Relationship Id="rId21" Type="http://schemas.openxmlformats.org/officeDocument/2006/relationships/image" Target="imagens/erika.jpg" TargetMode="External"/><Relationship Id="rId42" Type="http://schemas.openxmlformats.org/officeDocument/2006/relationships/image" Target="imagens/semimagem.jpg" TargetMode="External"/><Relationship Id="rId63" Type="http://schemas.openxmlformats.org/officeDocument/2006/relationships/image" Target="imagens/semimagem.jpg" TargetMode="External"/><Relationship Id="rId84" Type="http://schemas.openxmlformats.org/officeDocument/2006/relationships/image" Target="imagens/sergio2.jpg" TargetMode="External"/><Relationship Id="rId138" Type="http://schemas.openxmlformats.org/officeDocument/2006/relationships/image" Target="imagens/semimagem.jpg" TargetMode="External"/><Relationship Id="rId107" Type="http://schemas.openxmlformats.org/officeDocument/2006/relationships/image" Target="imagens/armando.jpg" TargetMode="External"/><Relationship Id="rId11" Type="http://schemas.openxmlformats.org/officeDocument/2006/relationships/image" Target="imagens/semimagem.jpg" TargetMode="External"/><Relationship Id="rId32" Type="http://schemas.openxmlformats.org/officeDocument/2006/relationships/image" Target="imagens/gentil.jpg" TargetMode="External"/><Relationship Id="rId53" Type="http://schemas.openxmlformats.org/officeDocument/2006/relationships/image" Target="imagens/semimagem.jpg" TargetMode="External"/><Relationship Id="rId74" Type="http://schemas.openxmlformats.org/officeDocument/2006/relationships/image" Target="imagens/antonio.jpg" TargetMode="External"/><Relationship Id="rId128" Type="http://schemas.openxmlformats.org/officeDocument/2006/relationships/image" Target="imagens/luiz2.jpg" TargetMode="External"/><Relationship Id="rId149" Type="http://schemas.openxmlformats.org/officeDocument/2006/relationships/image" Target="imagens/semimagem.jpg" TargetMode="External"/><Relationship Id="rId5" Type="http://schemas.openxmlformats.org/officeDocument/2006/relationships/settings" Target="settings.xml"/><Relationship Id="rId95" Type="http://schemas.openxmlformats.org/officeDocument/2006/relationships/image" Target="imagens/semimagem.jpg" TargetMode="External"/><Relationship Id="rId22" Type="http://schemas.openxmlformats.org/officeDocument/2006/relationships/image" Target="imagens/semimagem.jpg" TargetMode="External"/><Relationship Id="rId27" Type="http://schemas.openxmlformats.org/officeDocument/2006/relationships/image" Target="imagens/semimagem.jpg" TargetMode="External"/><Relationship Id="rId43" Type="http://schemas.openxmlformats.org/officeDocument/2006/relationships/image" Target="imagens/semimagem.jpg" TargetMode="External"/><Relationship Id="rId48" Type="http://schemas.openxmlformats.org/officeDocument/2006/relationships/image" Target="imagens/semimagem.jpg" TargetMode="External"/><Relationship Id="rId64" Type="http://schemas.openxmlformats.org/officeDocument/2006/relationships/image" Target="imagens/semimagem.jpg" TargetMode="External"/><Relationship Id="rId69" Type="http://schemas.openxmlformats.org/officeDocument/2006/relationships/image" Target="imagens/semimagem.jpg" TargetMode="External"/><Relationship Id="rId113" Type="http://schemas.openxmlformats.org/officeDocument/2006/relationships/image" Target="imagens/cida.jpg" TargetMode="External"/><Relationship Id="rId118" Type="http://schemas.openxmlformats.org/officeDocument/2006/relationships/image" Target="imagens/waldy.jpg" TargetMode="External"/><Relationship Id="rId134" Type="http://schemas.openxmlformats.org/officeDocument/2006/relationships/image" Target="imagens/semimagem.jpg" TargetMode="External"/><Relationship Id="rId139" Type="http://schemas.openxmlformats.org/officeDocument/2006/relationships/image" Target="imagens/semimagem.jpg" TargetMode="External"/><Relationship Id="rId80" Type="http://schemas.openxmlformats.org/officeDocument/2006/relationships/image" Target="imagens/semimagem.jpg" TargetMode="External"/><Relationship Id="rId85" Type="http://schemas.openxmlformats.org/officeDocument/2006/relationships/image" Target="imagens/semimagem.jpg" TargetMode="External"/><Relationship Id="rId150" Type="http://schemas.openxmlformats.org/officeDocument/2006/relationships/fontTable" Target="fontTable.xml"/><Relationship Id="rId12" Type="http://schemas.openxmlformats.org/officeDocument/2006/relationships/image" Target="imagens/semimagem.jpg" TargetMode="External"/><Relationship Id="rId17" Type="http://schemas.openxmlformats.org/officeDocument/2006/relationships/image" Target="imagens/semimagem.jpg" TargetMode="External"/><Relationship Id="rId33" Type="http://schemas.openxmlformats.org/officeDocument/2006/relationships/image" Target="imagens/paulo.jpg" TargetMode="External"/><Relationship Id="rId38" Type="http://schemas.openxmlformats.org/officeDocument/2006/relationships/image" Target="imagens/marcelo.jpg" TargetMode="External"/><Relationship Id="rId59" Type="http://schemas.openxmlformats.org/officeDocument/2006/relationships/image" Target="imagens/semimagem.jpg" TargetMode="External"/><Relationship Id="rId103" Type="http://schemas.openxmlformats.org/officeDocument/2006/relationships/image" Target="imagens/semimagem.jpg" TargetMode="External"/><Relationship Id="rId108" Type="http://schemas.openxmlformats.org/officeDocument/2006/relationships/image" Target="imagens/semimagem.jpg" TargetMode="External"/><Relationship Id="rId124" Type="http://schemas.openxmlformats.org/officeDocument/2006/relationships/image" Target="imagens/semimagem.jpg" TargetMode="External"/><Relationship Id="rId129" Type="http://schemas.openxmlformats.org/officeDocument/2006/relationships/image" Target="imagens/nadir.jpg" TargetMode="External"/><Relationship Id="rId54" Type="http://schemas.openxmlformats.org/officeDocument/2006/relationships/image" Target="imagens/semimagem.jpg" TargetMode="External"/><Relationship Id="rId70" Type="http://schemas.openxmlformats.org/officeDocument/2006/relationships/image" Target="imagens/semimagem.jpg" TargetMode="External"/><Relationship Id="rId75" Type="http://schemas.openxmlformats.org/officeDocument/2006/relationships/image" Target="imagens/semimagem.jpg" TargetMode="External"/><Relationship Id="rId91" Type="http://schemas.openxmlformats.org/officeDocument/2006/relationships/image" Target="imagens/claudio.jpg" TargetMode="External"/><Relationship Id="rId96" Type="http://schemas.openxmlformats.org/officeDocument/2006/relationships/image" Target="imagens/ramios.jpg" TargetMode="External"/><Relationship Id="rId140" Type="http://schemas.openxmlformats.org/officeDocument/2006/relationships/image" Target="imagens/luiza.jpg" TargetMode="External"/><Relationship Id="rId145" Type="http://schemas.openxmlformats.org/officeDocument/2006/relationships/image" Target="imagens/semimagem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imagens/semimagem.jpg" TargetMode="External"/><Relationship Id="rId28" Type="http://schemas.openxmlformats.org/officeDocument/2006/relationships/image" Target="imagens/semimagem.jpg" TargetMode="External"/><Relationship Id="rId49" Type="http://schemas.openxmlformats.org/officeDocument/2006/relationships/image" Target="imagens/anarita.jpg" TargetMode="External"/><Relationship Id="rId114" Type="http://schemas.openxmlformats.org/officeDocument/2006/relationships/image" Target="imagens/semimagem.jpg" TargetMode="External"/><Relationship Id="rId119" Type="http://schemas.openxmlformats.org/officeDocument/2006/relationships/image" Target="imagens/semimagem.jpg" TargetMode="External"/><Relationship Id="rId44" Type="http://schemas.openxmlformats.org/officeDocument/2006/relationships/image" Target="imagens/lucas.jpg" TargetMode="External"/><Relationship Id="rId60" Type="http://schemas.openxmlformats.org/officeDocument/2006/relationships/image" Target="imagens/semimagem.jpg" TargetMode="External"/><Relationship Id="rId65" Type="http://schemas.openxmlformats.org/officeDocument/2006/relationships/image" Target="imagens/semimagem.jpg" TargetMode="External"/><Relationship Id="rId81" Type="http://schemas.openxmlformats.org/officeDocument/2006/relationships/image" Target="imagens/semimagem.jpg" TargetMode="External"/><Relationship Id="rId86" Type="http://schemas.openxmlformats.org/officeDocument/2006/relationships/image" Target="imagens/semimagem.jpg" TargetMode="External"/><Relationship Id="rId130" Type="http://schemas.openxmlformats.org/officeDocument/2006/relationships/image" Target="imagens/semimagem.jpg" TargetMode="External"/><Relationship Id="rId135" Type="http://schemas.openxmlformats.org/officeDocument/2006/relationships/image" Target="imagens/semimagem.jpg" TargetMode="External"/><Relationship Id="rId151" Type="http://schemas.openxmlformats.org/officeDocument/2006/relationships/theme" Target="theme/theme1.xml"/><Relationship Id="rId13" Type="http://schemas.openxmlformats.org/officeDocument/2006/relationships/image" Target="imagens/semimagem.jpg" TargetMode="External"/><Relationship Id="rId18" Type="http://schemas.openxmlformats.org/officeDocument/2006/relationships/image" Target="imagens/araujo.jpg" TargetMode="External"/><Relationship Id="rId39" Type="http://schemas.openxmlformats.org/officeDocument/2006/relationships/image" Target="imagens/semimagem.jpg" TargetMode="External"/><Relationship Id="rId109" Type="http://schemas.openxmlformats.org/officeDocument/2006/relationships/image" Target="imagens/semimagem.jpg" TargetMode="External"/><Relationship Id="rId34" Type="http://schemas.openxmlformats.org/officeDocument/2006/relationships/image" Target="imagens/semimagem.jpg" TargetMode="External"/><Relationship Id="rId50" Type="http://schemas.openxmlformats.org/officeDocument/2006/relationships/image" Target="imagens/semimagem.jpg" TargetMode="External"/><Relationship Id="rId55" Type="http://schemas.openxmlformats.org/officeDocument/2006/relationships/image" Target="imagens/semimagem.jpg" TargetMode="External"/><Relationship Id="rId76" Type="http://schemas.openxmlformats.org/officeDocument/2006/relationships/image" Target="imagens/semimagem.jpg" TargetMode="External"/><Relationship Id="rId97" Type="http://schemas.openxmlformats.org/officeDocument/2006/relationships/image" Target="imagens/semimagem.jpg" TargetMode="External"/><Relationship Id="rId104" Type="http://schemas.openxmlformats.org/officeDocument/2006/relationships/image" Target="imagens/semimagem.jpg" TargetMode="External"/><Relationship Id="rId120" Type="http://schemas.openxmlformats.org/officeDocument/2006/relationships/image" Target="imagens/semimagem.jpg" TargetMode="External"/><Relationship Id="rId125" Type="http://schemas.openxmlformats.org/officeDocument/2006/relationships/image" Target="imagens/semimagem.jpg" TargetMode="External"/><Relationship Id="rId141" Type="http://schemas.openxmlformats.org/officeDocument/2006/relationships/image" Target="imagens/semimagem.jpg" TargetMode="External"/><Relationship Id="rId146" Type="http://schemas.openxmlformats.org/officeDocument/2006/relationships/image" Target="imagens/semimagem.jpg" TargetMode="External"/><Relationship Id="rId7" Type="http://schemas.openxmlformats.org/officeDocument/2006/relationships/footnotes" Target="footnotes.xml"/><Relationship Id="rId71" Type="http://schemas.openxmlformats.org/officeDocument/2006/relationships/image" Target="imagens/semimagem.jpg" TargetMode="External"/><Relationship Id="rId92" Type="http://schemas.openxmlformats.org/officeDocument/2006/relationships/image" Target="imagens/semimagem.jpg" TargetMode="External"/><Relationship Id="rId2" Type="http://schemas.openxmlformats.org/officeDocument/2006/relationships/numbering" Target="numbering.xml"/><Relationship Id="rId29" Type="http://schemas.openxmlformats.org/officeDocument/2006/relationships/image" Target="imagens/semimagem.jpg" TargetMode="External"/><Relationship Id="rId24" Type="http://schemas.openxmlformats.org/officeDocument/2006/relationships/image" Target="imagens/doris.jpg" TargetMode="External"/><Relationship Id="rId40" Type="http://schemas.openxmlformats.org/officeDocument/2006/relationships/image" Target="imagens/semimagem.jpg" TargetMode="External"/><Relationship Id="rId45" Type="http://schemas.openxmlformats.org/officeDocument/2006/relationships/image" Target="imagens/denis.jpg" TargetMode="External"/><Relationship Id="rId66" Type="http://schemas.openxmlformats.org/officeDocument/2006/relationships/image" Target="imagens/semimagem.jpg" TargetMode="External"/><Relationship Id="rId87" Type="http://schemas.openxmlformats.org/officeDocument/2006/relationships/image" Target="imagens/esmenia.jpg" TargetMode="External"/><Relationship Id="rId110" Type="http://schemas.openxmlformats.org/officeDocument/2006/relationships/image" Target="imagens/rute.jpg" TargetMode="External"/><Relationship Id="rId115" Type="http://schemas.openxmlformats.org/officeDocument/2006/relationships/image" Target="imagens/luiz.jpg" TargetMode="External"/><Relationship Id="rId131" Type="http://schemas.openxmlformats.org/officeDocument/2006/relationships/image" Target="imagens/jack.jpg" TargetMode="External"/><Relationship Id="rId136" Type="http://schemas.openxmlformats.org/officeDocument/2006/relationships/image" Target="imagens/semimagem.jpg" TargetMode="External"/><Relationship Id="rId61" Type="http://schemas.openxmlformats.org/officeDocument/2006/relationships/image" Target="imagens/semimagem.jpg" TargetMode="External"/><Relationship Id="rId82" Type="http://schemas.openxmlformats.org/officeDocument/2006/relationships/image" Target="imagens/celso.jpg" TargetMode="External"/><Relationship Id="rId19" Type="http://schemas.openxmlformats.org/officeDocument/2006/relationships/image" Target="imagens/arino.jpg" TargetMode="External"/><Relationship Id="rId14" Type="http://schemas.openxmlformats.org/officeDocument/2006/relationships/image" Target="imagens/semimagem.jpg" TargetMode="External"/><Relationship Id="rId30" Type="http://schemas.openxmlformats.org/officeDocument/2006/relationships/image" Target="imagens/semimagem.jpg" TargetMode="External"/><Relationship Id="rId35" Type="http://schemas.openxmlformats.org/officeDocument/2006/relationships/image" Target="imagens/semimagem.jpg" TargetMode="External"/><Relationship Id="rId56" Type="http://schemas.openxmlformats.org/officeDocument/2006/relationships/image" Target="imagens/karina.jpg" TargetMode="External"/><Relationship Id="rId77" Type="http://schemas.openxmlformats.org/officeDocument/2006/relationships/image" Target="imagens/danilo.jpg" TargetMode="External"/><Relationship Id="rId100" Type="http://schemas.openxmlformats.org/officeDocument/2006/relationships/image" Target="imagens/semimagem.jpg" TargetMode="External"/><Relationship Id="rId105" Type="http://schemas.openxmlformats.org/officeDocument/2006/relationships/image" Target="imagens/semimagem.jpg" TargetMode="External"/><Relationship Id="rId126" Type="http://schemas.openxmlformats.org/officeDocument/2006/relationships/image" Target="imagens/semimagem.jpg" TargetMode="External"/><Relationship Id="rId147" Type="http://schemas.openxmlformats.org/officeDocument/2006/relationships/image" Target="imagens/semimagem.jpg" TargetMode="External"/><Relationship Id="rId8" Type="http://schemas.openxmlformats.org/officeDocument/2006/relationships/endnotes" Target="endnotes.xml"/><Relationship Id="rId51" Type="http://schemas.openxmlformats.org/officeDocument/2006/relationships/image" Target="imagens/semimagem.jpg" TargetMode="External"/><Relationship Id="rId72" Type="http://schemas.openxmlformats.org/officeDocument/2006/relationships/image" Target="imagens/helena.jpg" TargetMode="External"/><Relationship Id="rId93" Type="http://schemas.openxmlformats.org/officeDocument/2006/relationships/image" Target="imagens/semimagem.jpg" TargetMode="External"/><Relationship Id="rId98" Type="http://schemas.openxmlformats.org/officeDocument/2006/relationships/image" Target="imagens/semimagem.jpg" TargetMode="External"/><Relationship Id="rId121" Type="http://schemas.openxmlformats.org/officeDocument/2006/relationships/image" Target="imagens/semimagem.jpg" TargetMode="External"/><Relationship Id="rId142" Type="http://schemas.openxmlformats.org/officeDocument/2006/relationships/image" Target="imagens/ulisses.jpg" TargetMode="External"/><Relationship Id="rId3" Type="http://schemas.openxmlformats.org/officeDocument/2006/relationships/styles" Target="styles.xml"/><Relationship Id="rId25" Type="http://schemas.openxmlformats.org/officeDocument/2006/relationships/image" Target="imagens/semimagem.jpg" TargetMode="External"/><Relationship Id="rId46" Type="http://schemas.openxmlformats.org/officeDocument/2006/relationships/image" Target="imagens/semimagem.jpg" TargetMode="External"/><Relationship Id="rId67" Type="http://schemas.openxmlformats.org/officeDocument/2006/relationships/image" Target="imagens/semimagem.jpg" TargetMode="External"/><Relationship Id="rId116" Type="http://schemas.openxmlformats.org/officeDocument/2006/relationships/image" Target="imagens/semimagem.jpg" TargetMode="External"/><Relationship Id="rId137" Type="http://schemas.openxmlformats.org/officeDocument/2006/relationships/image" Target="imagens/semimagem.jpg" TargetMode="External"/><Relationship Id="rId20" Type="http://schemas.openxmlformats.org/officeDocument/2006/relationships/image" Target="imagens/atamanczuk.jpg" TargetMode="External"/><Relationship Id="rId41" Type="http://schemas.openxmlformats.org/officeDocument/2006/relationships/image" Target="imagens/semimagem.jpg" TargetMode="External"/><Relationship Id="rId62" Type="http://schemas.openxmlformats.org/officeDocument/2006/relationships/image" Target="imagens/christiane.jpg" TargetMode="External"/><Relationship Id="rId83" Type="http://schemas.openxmlformats.org/officeDocument/2006/relationships/image" Target="imagens/ciro.jpg" TargetMode="External"/><Relationship Id="rId88" Type="http://schemas.openxmlformats.org/officeDocument/2006/relationships/image" Target="imagens/semimagem.jpg" TargetMode="External"/><Relationship Id="rId111" Type="http://schemas.openxmlformats.org/officeDocument/2006/relationships/image" Target="imagens/sergio.jpg" TargetMode="External"/><Relationship Id="rId132" Type="http://schemas.openxmlformats.org/officeDocument/2006/relationships/image" Target="imagens/semimagem.jpg" TargetMode="External"/><Relationship Id="rId15" Type="http://schemas.openxmlformats.org/officeDocument/2006/relationships/image" Target="imagens/semimagem.jpg" TargetMode="External"/><Relationship Id="rId36" Type="http://schemas.openxmlformats.org/officeDocument/2006/relationships/image" Target="imagens/semimagem.jpg" TargetMode="External"/><Relationship Id="rId57" Type="http://schemas.openxmlformats.org/officeDocument/2006/relationships/image" Target="imagens/semimagem.jpg" TargetMode="External"/><Relationship Id="rId106" Type="http://schemas.openxmlformats.org/officeDocument/2006/relationships/image" Target="imagens/semimagem.jpg" TargetMode="External"/><Relationship Id="rId127" Type="http://schemas.openxmlformats.org/officeDocument/2006/relationships/image" Target="imagens/lucio.jpg" TargetMode="External"/><Relationship Id="rId10" Type="http://schemas.openxmlformats.org/officeDocument/2006/relationships/image" Target="imagens/joana.jpg" TargetMode="External"/><Relationship Id="rId31" Type="http://schemas.openxmlformats.org/officeDocument/2006/relationships/image" Target="imagens/semimagem.jpg" TargetMode="External"/><Relationship Id="rId52" Type="http://schemas.openxmlformats.org/officeDocument/2006/relationships/image" Target="imagens/marcelo2.jpg" TargetMode="External"/><Relationship Id="rId73" Type="http://schemas.openxmlformats.org/officeDocument/2006/relationships/image" Target="imagens/semimagem.jpg" TargetMode="External"/><Relationship Id="rId78" Type="http://schemas.openxmlformats.org/officeDocument/2006/relationships/image" Target="imagens/semimagem.jpg" TargetMode="External"/><Relationship Id="rId94" Type="http://schemas.openxmlformats.org/officeDocument/2006/relationships/image" Target="imagens/nalva.jpg" TargetMode="External"/><Relationship Id="rId99" Type="http://schemas.openxmlformats.org/officeDocument/2006/relationships/image" Target="imagens/semimagem.jpg" TargetMode="External"/><Relationship Id="rId101" Type="http://schemas.openxmlformats.org/officeDocument/2006/relationships/image" Target="imagens/semimagem.jpg" TargetMode="External"/><Relationship Id="rId122" Type="http://schemas.openxmlformats.org/officeDocument/2006/relationships/image" Target="imagens/semimagem.jpg" TargetMode="External"/><Relationship Id="rId143" Type="http://schemas.openxmlformats.org/officeDocument/2006/relationships/image" Target="imagens/semimagem.jpg" TargetMode="External"/><Relationship Id="rId148" Type="http://schemas.openxmlformats.org/officeDocument/2006/relationships/image" Target="imagens/semimagem.jpg" TargetMode="External"/><Relationship Id="rId4" Type="http://schemas.microsoft.com/office/2007/relationships/stylesWithEffects" Target="stylesWithEffects.xml"/><Relationship Id="rId9" Type="http://schemas.openxmlformats.org/officeDocument/2006/relationships/image" Target="imagens/semimagem.jpg" TargetMode="External"/><Relationship Id="rId26" Type="http://schemas.openxmlformats.org/officeDocument/2006/relationships/image" Target="imagens/semimagem.jpg" TargetMode="External"/><Relationship Id="rId47" Type="http://schemas.openxmlformats.org/officeDocument/2006/relationships/image" Target="imagens/semimagem.jpg" TargetMode="External"/><Relationship Id="rId68" Type="http://schemas.openxmlformats.org/officeDocument/2006/relationships/image" Target="imagens/semimagem.jpg" TargetMode="External"/><Relationship Id="rId89" Type="http://schemas.openxmlformats.org/officeDocument/2006/relationships/image" Target="imagens/joaquim.jpg" TargetMode="External"/><Relationship Id="rId112" Type="http://schemas.openxmlformats.org/officeDocument/2006/relationships/image" Target="imagens/semimagem.jpg" TargetMode="External"/><Relationship Id="rId133" Type="http://schemas.openxmlformats.org/officeDocument/2006/relationships/image" Target="imagens/semimagem.jpg" TargetMode="External"/><Relationship Id="rId16" Type="http://schemas.openxmlformats.org/officeDocument/2006/relationships/image" Target="imagens/semimagem.jpg" TargetMode="External"/><Relationship Id="rId37" Type="http://schemas.openxmlformats.org/officeDocument/2006/relationships/image" Target="imagens/semimagem.jpg" TargetMode="External"/><Relationship Id="rId58" Type="http://schemas.openxmlformats.org/officeDocument/2006/relationships/image" Target="imagens/franca.jpg" TargetMode="External"/><Relationship Id="rId79" Type="http://schemas.openxmlformats.org/officeDocument/2006/relationships/image" Target="imagens/marcos.jpg" TargetMode="External"/><Relationship Id="rId102" Type="http://schemas.openxmlformats.org/officeDocument/2006/relationships/image" Target="imagens/semimagem.jpg" TargetMode="External"/><Relationship Id="rId123" Type="http://schemas.openxmlformats.org/officeDocument/2006/relationships/image" Target="imagens/semimagem.jpg" TargetMode="External"/><Relationship Id="rId144" Type="http://schemas.openxmlformats.org/officeDocument/2006/relationships/image" Target="imagens/semimagem.jpg" TargetMode="External"/><Relationship Id="rId90" Type="http://schemas.openxmlformats.org/officeDocument/2006/relationships/image" Target="imagens/semimagem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3530C3-B566-41E3-B76E-14A5D96F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9991</Words>
  <Characters>53955</Characters>
  <Application>Microsoft Office Word</Application>
  <DocSecurity>0</DocSecurity>
  <Lines>449</Lines>
  <Paragraphs>127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Paulo Samaan Filho</dc:creator>
  <cp:lastModifiedBy>Sérgio Paulo Samaan Filho</cp:lastModifiedBy>
  <cp:revision>1</cp:revision>
  <cp:lastPrinted>2016-07-05T02:15:00Z</cp:lastPrinted>
  <dcterms:created xsi:type="dcterms:W3CDTF">2016-07-07T12:33:00Z</dcterms:created>
  <dcterms:modified xsi:type="dcterms:W3CDTF">2016-07-07T12:34:00Z</dcterms:modified>
</cp:coreProperties>
</file>