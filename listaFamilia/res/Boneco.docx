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FF55E" w14:textId="17B30757" w:rsidR="002F5E60" w:rsidRDefault="00B26470" w:rsidP="00B26470">
      <w:pPr>
        <w:pStyle w:val="Address"/>
        <w:tabs>
          <w:tab w:val="left" w:pos="2552"/>
          <w:tab w:val="left" w:pos="4962"/>
          <w:tab w:val="left" w:pos="7088"/>
          <w:tab w:val="left" w:pos="9781"/>
        </w:tabs>
        <w:ind w:left="0"/>
      </w:pPr>
      <w:proofErr w:type="spellStart"/>
      <w:r>
        <w:t>Sobrenome</w:t>
      </w:r>
      <w:proofErr w:type="spellEnd"/>
      <w:r>
        <w:t xml:space="preserve">: </w:t>
      </w:r>
      <w:fldSimple w:instr=" MERGEFIELD Sobrenome ">
        <w:r w:rsidR="00C91AEA" w:rsidRPr="008B7073">
          <w:rPr>
            <w:noProof/>
          </w:rPr>
          <w:t>RIBEIRO</w:t>
        </w:r>
      </w:fldSimple>
      <w:r>
        <w:tab/>
      </w:r>
      <w:r w:rsidR="002F5E60">
        <w:fldChar w:fldCharType="begin"/>
      </w:r>
      <w:r w:rsidR="002F5E60">
        <w:instrText xml:space="preserve"> IF </w:instrText>
      </w:r>
      <w:r w:rsidR="00C91AEA">
        <w:fldChar w:fldCharType="begin"/>
      </w:r>
      <w:r w:rsidR="00C91AEA">
        <w:instrText xml:space="preserve"> MERGEFIELD Casamento </w:instrText>
      </w:r>
      <w:r w:rsidR="00C91AEA">
        <w:fldChar w:fldCharType="separate"/>
      </w:r>
      <w:r w:rsidR="00C91AEA" w:rsidRPr="008B7073">
        <w:rPr>
          <w:noProof/>
        </w:rPr>
        <w:instrText>11/29/70</w:instrText>
      </w:r>
      <w:r w:rsidR="00C91AEA">
        <w:rPr>
          <w:noProof/>
        </w:rPr>
        <w:fldChar w:fldCharType="end"/>
      </w:r>
      <w:r w:rsidR="002F5E60">
        <w:instrText xml:space="preserve"> = "" "" "Casamento: </w:instrText>
      </w:r>
      <w:r w:rsidR="00C91AEA">
        <w:fldChar w:fldCharType="begin"/>
      </w:r>
      <w:r w:rsidR="00C91AEA">
        <w:instrText xml:space="preserve"> MERGEFIELD Casamento </w:instrText>
      </w:r>
      <w:r w:rsidR="00C91AEA">
        <w:fldChar w:fldCharType="separate"/>
      </w:r>
      <w:r w:rsidR="00C91AEA" w:rsidRPr="008B7073">
        <w:rPr>
          <w:noProof/>
        </w:rPr>
        <w:instrText>11/29/70</w:instrText>
      </w:r>
      <w:r w:rsidR="00C91AEA">
        <w:rPr>
          <w:noProof/>
        </w:rPr>
        <w:fldChar w:fldCharType="end"/>
      </w:r>
      <w:r w:rsidR="002F5E60">
        <w:tab/>
        <w:instrText xml:space="preserve">" </w:instrText>
      </w:r>
      <w:r w:rsidR="00C91AEA">
        <w:fldChar w:fldCharType="separate"/>
      </w:r>
      <w:r w:rsidR="00C91AEA">
        <w:rPr>
          <w:noProof/>
        </w:rPr>
        <w:t xml:space="preserve">Casamento: </w:t>
      </w:r>
      <w:r w:rsidR="00C91AEA">
        <w:rPr>
          <w:noProof/>
        </w:rPr>
        <w:fldChar w:fldCharType="begin"/>
      </w:r>
      <w:r w:rsidR="00C91AEA">
        <w:rPr>
          <w:noProof/>
        </w:rPr>
        <w:instrText xml:space="preserve"> MERGEFIELD Casamento </w:instrText>
      </w:r>
      <w:r w:rsidR="00C91AEA">
        <w:rPr>
          <w:noProof/>
        </w:rPr>
        <w:fldChar w:fldCharType="separate"/>
      </w:r>
      <w:r w:rsidR="00C91AEA" w:rsidRPr="008B7073">
        <w:rPr>
          <w:noProof/>
        </w:rPr>
        <w:t>11/29/70</w:t>
      </w:r>
      <w:r w:rsidR="00C91AEA">
        <w:rPr>
          <w:noProof/>
        </w:rPr>
        <w:fldChar w:fldCharType="end"/>
      </w:r>
      <w:r w:rsidR="00C91AEA">
        <w:rPr>
          <w:noProof/>
        </w:rPr>
        <w:tab/>
      </w:r>
      <w:r w:rsidR="002F5E60">
        <w:fldChar w:fldCharType="end"/>
      </w:r>
      <w:r w:rsidR="002F5E60">
        <w:fldChar w:fldCharType="begin"/>
      </w:r>
      <w:r w:rsidR="002F5E60">
        <w:instrText xml:space="preserve"> IF </w:instrText>
      </w:r>
      <w:r w:rsidR="00C91AEA">
        <w:fldChar w:fldCharType="begin"/>
      </w:r>
      <w:r w:rsidR="00C91AEA">
        <w:instrText xml:space="preserve"> MERGEFIELD Tel_Residencial </w:instrText>
      </w:r>
      <w:r w:rsidR="00C91AEA">
        <w:fldChar w:fldCharType="separate"/>
      </w:r>
      <w:r w:rsidR="00C91AEA" w:rsidRPr="008B7073">
        <w:rPr>
          <w:noProof/>
        </w:rPr>
        <w:instrText>5051-1308</w:instrText>
      </w:r>
      <w:r w:rsidR="00C91AEA">
        <w:rPr>
          <w:noProof/>
        </w:rPr>
        <w:fldChar w:fldCharType="end"/>
      </w:r>
      <w:r w:rsidR="002F5E60">
        <w:instrText xml:space="preserve"> = "" "" "Residencial: </w:instrText>
      </w:r>
      <w:r w:rsidR="00C91AEA">
        <w:fldChar w:fldCharType="begin"/>
      </w:r>
      <w:r w:rsidR="00C91AEA">
        <w:instrText xml:space="preserve"> MERGEFIELD Tel_Residencial </w:instrText>
      </w:r>
      <w:r w:rsidR="00C91AEA">
        <w:fldChar w:fldCharType="separate"/>
      </w:r>
      <w:r w:rsidR="00C91AEA" w:rsidRPr="008B7073">
        <w:rPr>
          <w:noProof/>
        </w:rPr>
        <w:instrText>5051-1308</w:instrText>
      </w:r>
      <w:r w:rsidR="00C91AEA">
        <w:rPr>
          <w:noProof/>
        </w:rPr>
        <w:fldChar w:fldCharType="end"/>
      </w:r>
      <w:r w:rsidR="002F5E60">
        <w:instrText xml:space="preserve">" </w:instrText>
      </w:r>
      <w:r w:rsidR="00C91AEA">
        <w:fldChar w:fldCharType="separate"/>
      </w:r>
      <w:r w:rsidR="00C91AEA">
        <w:rPr>
          <w:noProof/>
        </w:rPr>
        <w:t xml:space="preserve">Residencial: </w:t>
      </w:r>
      <w:r w:rsidR="00C91AEA">
        <w:rPr>
          <w:noProof/>
        </w:rPr>
        <w:fldChar w:fldCharType="begin"/>
      </w:r>
      <w:r w:rsidR="00C91AEA">
        <w:rPr>
          <w:noProof/>
        </w:rPr>
        <w:instrText xml:space="preserve"> MERGEFIELD Tel_Residencial </w:instrText>
      </w:r>
      <w:r w:rsidR="00C91AEA">
        <w:rPr>
          <w:noProof/>
        </w:rPr>
        <w:fldChar w:fldCharType="separate"/>
      </w:r>
      <w:r w:rsidR="00C91AEA" w:rsidRPr="008B7073">
        <w:rPr>
          <w:noProof/>
        </w:rPr>
        <w:t>5051-1308</w:t>
      </w:r>
      <w:r w:rsidR="00C91AEA">
        <w:rPr>
          <w:noProof/>
        </w:rPr>
        <w:fldChar w:fldCharType="end"/>
      </w:r>
      <w:r w:rsidR="002F5E60">
        <w:fldChar w:fldCharType="end"/>
      </w:r>
    </w:p>
    <w:p w14:paraId="66F3983A" w14:textId="6EC4D736" w:rsidR="00B26470" w:rsidRDefault="00B26470" w:rsidP="00B26470">
      <w:pPr>
        <w:pStyle w:val="Address"/>
        <w:tabs>
          <w:tab w:val="left" w:pos="2552"/>
          <w:tab w:val="left" w:pos="4962"/>
          <w:tab w:val="left" w:pos="7088"/>
          <w:tab w:val="left" w:pos="9781"/>
        </w:tabs>
        <w:ind w:left="0"/>
      </w:pPr>
      <w:proofErr w:type="spellStart"/>
      <w:r>
        <w:t>Endereço</w:t>
      </w:r>
      <w:proofErr w:type="spellEnd"/>
      <w:r>
        <w:t xml:space="preserve">: </w:t>
      </w:r>
      <w:r w:rsidR="00C91AEA">
        <w:fldChar w:fldCharType="begin"/>
      </w:r>
      <w:r w:rsidR="00C91AEA">
        <w:instrText xml:space="preserve"> MERGEFIELD Endereo </w:instrText>
      </w:r>
      <w:r w:rsidR="00C91AEA">
        <w:fldChar w:fldCharType="separate"/>
      </w:r>
      <w:r w:rsidR="00C91AEA" w:rsidRPr="008B7073">
        <w:rPr>
          <w:noProof/>
        </w:rPr>
        <w:t>Al. Jurupis, 586 ap. 81, Moema, CEP: 04088-001 – S. Paulo – SP</w:t>
      </w:r>
      <w:r w:rsidR="00C91AEA">
        <w:rPr>
          <w:noProof/>
        </w:rPr>
        <w:fldChar w:fldCharType="end"/>
      </w:r>
    </w:p>
    <w:p w14:paraId="2A23D917" w14:textId="77777777" w:rsidR="00B26470" w:rsidRDefault="00B26470" w:rsidP="00B26470">
      <w:pPr>
        <w:pStyle w:val="Address"/>
        <w:tabs>
          <w:tab w:val="left" w:pos="2552"/>
          <w:tab w:val="left" w:pos="4962"/>
          <w:tab w:val="left" w:pos="7088"/>
          <w:tab w:val="left" w:pos="9781"/>
        </w:tabs>
        <w:ind w:left="0"/>
      </w:pPr>
    </w:p>
    <w:tbl>
      <w:tblPr>
        <w:tblStyle w:val="TableGrid"/>
        <w:tblW w:w="12441" w:type="dxa"/>
        <w:tblLayout w:type="fixed"/>
        <w:tblLook w:val="04A0" w:firstRow="1" w:lastRow="0" w:firstColumn="1" w:lastColumn="0" w:noHBand="0" w:noVBand="1"/>
      </w:tblPr>
      <w:tblGrid>
        <w:gridCol w:w="2944"/>
        <w:gridCol w:w="1062"/>
        <w:gridCol w:w="1276"/>
        <w:gridCol w:w="1241"/>
        <w:gridCol w:w="2516"/>
        <w:gridCol w:w="3402"/>
      </w:tblGrid>
      <w:tr w:rsidR="002F5E60" w:rsidRPr="00C91AEA" w14:paraId="068BDB62" w14:textId="77777777" w:rsidTr="00AE2F3A">
        <w:tc>
          <w:tcPr>
            <w:tcW w:w="2944" w:type="dxa"/>
          </w:tcPr>
          <w:p w14:paraId="6EC6A1D9" w14:textId="1982AE0A" w:rsidR="002F5E60" w:rsidRPr="00C91AEA" w:rsidRDefault="002F5E60" w:rsidP="002F5E60">
            <w:pPr>
              <w:pStyle w:val="Address"/>
              <w:ind w:left="0"/>
              <w:rPr>
                <w:b/>
              </w:rPr>
            </w:pPr>
            <w:r w:rsidRPr="00C91AEA">
              <w:rPr>
                <w:b/>
              </w:rPr>
              <w:t>Nome</w:t>
            </w:r>
          </w:p>
        </w:tc>
        <w:tc>
          <w:tcPr>
            <w:tcW w:w="1062" w:type="dxa"/>
          </w:tcPr>
          <w:p w14:paraId="7E2AC0D9" w14:textId="27AD57A6" w:rsidR="002F5E60" w:rsidRPr="00C91AEA" w:rsidRDefault="002F5E60" w:rsidP="00AE2F3A">
            <w:pPr>
              <w:pStyle w:val="Address"/>
              <w:ind w:left="0"/>
              <w:rPr>
                <w:b/>
              </w:rPr>
            </w:pPr>
            <w:proofErr w:type="spellStart"/>
            <w:r w:rsidRPr="00C91AEA">
              <w:rPr>
                <w:b/>
              </w:rPr>
              <w:t>Nascto</w:t>
            </w:r>
            <w:proofErr w:type="spellEnd"/>
          </w:p>
        </w:tc>
        <w:tc>
          <w:tcPr>
            <w:tcW w:w="1276" w:type="dxa"/>
          </w:tcPr>
          <w:p w14:paraId="493532D4" w14:textId="62EF99E6" w:rsidR="002F5E60" w:rsidRPr="00C91AEA" w:rsidRDefault="002F5E60" w:rsidP="00AE2F3A">
            <w:pPr>
              <w:pStyle w:val="Address"/>
              <w:ind w:left="0"/>
              <w:rPr>
                <w:b/>
              </w:rPr>
            </w:pPr>
            <w:proofErr w:type="spellStart"/>
            <w:r w:rsidRPr="00C91AEA">
              <w:rPr>
                <w:b/>
              </w:rPr>
              <w:t>Celular</w:t>
            </w:r>
            <w:proofErr w:type="spellEnd"/>
          </w:p>
        </w:tc>
        <w:tc>
          <w:tcPr>
            <w:tcW w:w="1241" w:type="dxa"/>
          </w:tcPr>
          <w:p w14:paraId="18EBBB5F" w14:textId="1CEFE62C" w:rsidR="002F5E60" w:rsidRPr="00C91AEA" w:rsidRDefault="002F5E60" w:rsidP="00AE2F3A">
            <w:pPr>
              <w:pStyle w:val="Address"/>
              <w:ind w:left="0"/>
              <w:rPr>
                <w:b/>
              </w:rPr>
            </w:pPr>
            <w:proofErr w:type="spellStart"/>
            <w:r w:rsidRPr="00C91AEA">
              <w:rPr>
                <w:b/>
              </w:rPr>
              <w:t>Comercial</w:t>
            </w:r>
            <w:proofErr w:type="spellEnd"/>
          </w:p>
        </w:tc>
        <w:tc>
          <w:tcPr>
            <w:tcW w:w="2516" w:type="dxa"/>
          </w:tcPr>
          <w:p w14:paraId="267FE283" w14:textId="6A35B2F6" w:rsidR="002F5E60" w:rsidRPr="00C91AEA" w:rsidRDefault="002F5E60" w:rsidP="00AE2F3A">
            <w:pPr>
              <w:pStyle w:val="Address"/>
              <w:ind w:left="0"/>
              <w:rPr>
                <w:b/>
              </w:rPr>
            </w:pPr>
            <w:proofErr w:type="spellStart"/>
            <w:r w:rsidRPr="00C91AEA">
              <w:rPr>
                <w:b/>
              </w:rPr>
              <w:t>Profissão</w:t>
            </w:r>
            <w:proofErr w:type="spellEnd"/>
          </w:p>
        </w:tc>
        <w:tc>
          <w:tcPr>
            <w:tcW w:w="3402" w:type="dxa"/>
          </w:tcPr>
          <w:p w14:paraId="13217B82" w14:textId="291F840D" w:rsidR="002F5E60" w:rsidRPr="00C91AEA" w:rsidRDefault="002F5E60" w:rsidP="00AE2F3A">
            <w:pPr>
              <w:pStyle w:val="Address"/>
              <w:ind w:left="0"/>
              <w:rPr>
                <w:b/>
              </w:rPr>
            </w:pPr>
            <w:r w:rsidRPr="00C91AEA">
              <w:rPr>
                <w:b/>
              </w:rPr>
              <w:t>E-mail</w:t>
            </w:r>
          </w:p>
        </w:tc>
      </w:tr>
      <w:tr w:rsidR="002F5E60" w:rsidRPr="00B26470" w14:paraId="55EB6CCC" w14:textId="77777777" w:rsidTr="002F5E60">
        <w:tc>
          <w:tcPr>
            <w:tcW w:w="2944" w:type="dxa"/>
          </w:tcPr>
          <w:p w14:paraId="3C4C1009" w14:textId="77777777" w:rsidR="00B26470" w:rsidRPr="00B26470" w:rsidRDefault="0071027F" w:rsidP="00B26470">
            <w:pPr>
              <w:pStyle w:val="Address"/>
              <w:ind w:left="0"/>
            </w:pPr>
            <w:fldSimple w:instr=" MERGEFIELD Nome ">
              <w:r w:rsidR="00C91AEA" w:rsidRPr="008B7073">
                <w:rPr>
                  <w:noProof/>
                </w:rPr>
                <w:t>Jane de Carvalho</w:t>
              </w:r>
            </w:fldSimple>
          </w:p>
        </w:tc>
        <w:tc>
          <w:tcPr>
            <w:tcW w:w="1062" w:type="dxa"/>
          </w:tcPr>
          <w:p w14:paraId="4D100A73" w14:textId="77777777" w:rsidR="00B26470" w:rsidRPr="00B26470" w:rsidRDefault="0071027F" w:rsidP="00B26470">
            <w:pPr>
              <w:pStyle w:val="Address"/>
              <w:ind w:left="0"/>
            </w:pPr>
            <w:fldSimple w:instr=" MERGEFIELD Nascimento ">
              <w:r w:rsidR="00C91AEA" w:rsidRPr="008B7073">
                <w:rPr>
                  <w:noProof/>
                </w:rPr>
                <w:t>3/4/49</w:t>
              </w:r>
            </w:fldSimple>
          </w:p>
        </w:tc>
        <w:tc>
          <w:tcPr>
            <w:tcW w:w="1276" w:type="dxa"/>
          </w:tcPr>
          <w:p w14:paraId="7B6DCE2B" w14:textId="77777777" w:rsidR="00B26470" w:rsidRPr="00B26470" w:rsidRDefault="0071027F" w:rsidP="00B26470">
            <w:pPr>
              <w:pStyle w:val="Address"/>
              <w:ind w:left="0"/>
            </w:pPr>
            <w:fldSimple w:instr=" MERGEFIELD Tel_Celular ">
              <w:r w:rsidR="00C91AEA" w:rsidRPr="008B7073">
                <w:rPr>
                  <w:noProof/>
                </w:rPr>
                <w:t>97473-3774</w:t>
              </w:r>
            </w:fldSimple>
          </w:p>
        </w:tc>
        <w:tc>
          <w:tcPr>
            <w:tcW w:w="1241" w:type="dxa"/>
          </w:tcPr>
          <w:p w14:paraId="3E8B3325" w14:textId="77777777" w:rsidR="00B26470" w:rsidRPr="00B26470" w:rsidRDefault="002F5E60" w:rsidP="00B26470">
            <w:pPr>
              <w:pStyle w:val="Address"/>
              <w:ind w:left="0"/>
            </w:pPr>
            <w:r>
              <w:fldChar w:fldCharType="begin"/>
            </w:r>
            <w:r>
              <w:instrText xml:space="preserve"> MERGEFIELD Tel_Comercial </w:instrText>
            </w:r>
            <w:r>
              <w:rPr>
                <w:noProof/>
              </w:rPr>
              <w:fldChar w:fldCharType="end"/>
            </w:r>
          </w:p>
        </w:tc>
        <w:tc>
          <w:tcPr>
            <w:tcW w:w="2516" w:type="dxa"/>
          </w:tcPr>
          <w:p w14:paraId="7D35DF17" w14:textId="77777777" w:rsidR="00B26470" w:rsidRPr="00B26470" w:rsidRDefault="002F5E60" w:rsidP="00B26470">
            <w:pPr>
              <w:pStyle w:val="Address"/>
              <w:ind w:left="0"/>
            </w:pPr>
            <w:fldSimple w:instr=" MERGEFIELD Profissão ">
              <w:r w:rsidR="00C91AEA" w:rsidRPr="008B7073">
                <w:rPr>
                  <w:noProof/>
                </w:rPr>
                <w:t>Psicóloga</w:t>
              </w:r>
            </w:fldSimple>
          </w:p>
        </w:tc>
        <w:tc>
          <w:tcPr>
            <w:tcW w:w="3402" w:type="dxa"/>
          </w:tcPr>
          <w:p w14:paraId="16BC6E98" w14:textId="77777777" w:rsidR="00B26470" w:rsidRPr="00B26470" w:rsidRDefault="0071027F" w:rsidP="00B26470">
            <w:pPr>
              <w:pStyle w:val="Address"/>
              <w:ind w:left="0"/>
            </w:pPr>
            <w:fldSimple w:instr=" MERGEFIELD Email ">
              <w:r w:rsidR="00C91AEA" w:rsidRPr="008B7073">
                <w:rPr>
                  <w:noProof/>
                </w:rPr>
                <w:t>janedecarvalhoribeiro@yahoo.com.br</w:t>
              </w:r>
            </w:fldSimple>
          </w:p>
        </w:tc>
      </w:tr>
      <w:tr w:rsidR="002F5E60" w:rsidRPr="00B26470" w14:paraId="2D4AB24E" w14:textId="77777777" w:rsidTr="002F5E60">
        <w:tc>
          <w:tcPr>
            <w:tcW w:w="2944" w:type="dxa"/>
          </w:tcPr>
          <w:p w14:paraId="43B9B510" w14:textId="77777777" w:rsidR="00B26470" w:rsidRPr="00B26470" w:rsidRDefault="00C91AEA" w:rsidP="00B26470">
            <w:pPr>
              <w:pStyle w:val="Address"/>
              <w:ind w:left="0"/>
            </w:pPr>
            <w:r>
              <w:fldChar w:fldCharType="begin"/>
            </w:r>
            <w:r>
              <w:instrText xml:space="preserve"> MERGEFIELD Nome1 </w:instrText>
            </w:r>
            <w:r>
              <w:fldChar w:fldCharType="separate"/>
            </w:r>
            <w:r w:rsidRPr="008B7073">
              <w:rPr>
                <w:noProof/>
              </w:rPr>
              <w:t>Lara de Carvalho</w:t>
            </w:r>
            <w:r>
              <w:rPr>
                <w:noProof/>
              </w:rPr>
              <w:fldChar w:fldCharType="end"/>
            </w:r>
          </w:p>
        </w:tc>
        <w:tc>
          <w:tcPr>
            <w:tcW w:w="1062" w:type="dxa"/>
          </w:tcPr>
          <w:p w14:paraId="4663F051" w14:textId="77777777" w:rsidR="00B26470" w:rsidRPr="00B26470" w:rsidRDefault="00C91AEA" w:rsidP="00B26470">
            <w:pPr>
              <w:pStyle w:val="Address"/>
              <w:ind w:left="0"/>
            </w:pPr>
            <w:r>
              <w:fldChar w:fldCharType="begin"/>
            </w:r>
            <w:r>
              <w:instrText xml:space="preserve"> MERGEFIELD Nascimento1 </w:instrText>
            </w:r>
            <w:r>
              <w:fldChar w:fldCharType="separate"/>
            </w:r>
            <w:r w:rsidRPr="008B7073">
              <w:rPr>
                <w:noProof/>
              </w:rPr>
              <w:t>2/7/75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14:paraId="03073489" w14:textId="77777777" w:rsidR="00B26470" w:rsidRPr="00B26470" w:rsidRDefault="00C91AEA" w:rsidP="00B26470">
            <w:pPr>
              <w:pStyle w:val="Address"/>
              <w:ind w:left="0"/>
            </w:pPr>
            <w:r>
              <w:fldChar w:fldCharType="begin"/>
            </w:r>
            <w:r>
              <w:instrText xml:space="preserve"> MERGEFIELD Tel_Celular1 </w:instrText>
            </w:r>
            <w:r>
              <w:fldChar w:fldCharType="separate"/>
            </w:r>
            <w:r w:rsidRPr="008B7073">
              <w:rPr>
                <w:noProof/>
              </w:rPr>
              <w:t>97157-1222</w:t>
            </w:r>
            <w:r>
              <w:rPr>
                <w:noProof/>
              </w:rPr>
              <w:fldChar w:fldCharType="end"/>
            </w:r>
          </w:p>
        </w:tc>
        <w:tc>
          <w:tcPr>
            <w:tcW w:w="1241" w:type="dxa"/>
          </w:tcPr>
          <w:p w14:paraId="46772ED5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Tel_Comercial1 </w:instrText>
            </w:r>
            <w:r w:rsidRPr="00B26470">
              <w:fldChar w:fldCharType="end"/>
            </w:r>
          </w:p>
        </w:tc>
        <w:tc>
          <w:tcPr>
            <w:tcW w:w="2516" w:type="dxa"/>
          </w:tcPr>
          <w:p w14:paraId="654C6AA9" w14:textId="77777777" w:rsidR="00B26470" w:rsidRPr="00B26470" w:rsidRDefault="00B26470" w:rsidP="00B26470">
            <w:pPr>
              <w:pStyle w:val="Address"/>
              <w:ind w:left="0"/>
            </w:pPr>
            <w:fldSimple w:instr=" MERGEFIELD Profissão1 ">
              <w:r w:rsidR="00C91AEA" w:rsidRPr="008B7073">
                <w:rPr>
                  <w:noProof/>
                </w:rPr>
                <w:t>Advogada</w:t>
              </w:r>
            </w:fldSimple>
          </w:p>
        </w:tc>
        <w:tc>
          <w:tcPr>
            <w:tcW w:w="3402" w:type="dxa"/>
          </w:tcPr>
          <w:p w14:paraId="3FA4B89A" w14:textId="77777777" w:rsidR="00B26470" w:rsidRPr="00B26470" w:rsidRDefault="00C91AEA" w:rsidP="00B26470">
            <w:pPr>
              <w:pStyle w:val="Address"/>
              <w:ind w:left="0"/>
            </w:pPr>
            <w:r>
              <w:fldChar w:fldCharType="begin"/>
            </w:r>
            <w:r>
              <w:instrText xml:space="preserve"> MERGEFIELD Email1 </w:instrText>
            </w:r>
            <w:r>
              <w:rPr>
                <w:noProof/>
              </w:rPr>
              <w:fldChar w:fldCharType="end"/>
            </w:r>
          </w:p>
        </w:tc>
      </w:tr>
      <w:tr w:rsidR="002F5E60" w:rsidRPr="00B26470" w14:paraId="7DAFCDE2" w14:textId="77777777" w:rsidTr="002F5E60">
        <w:tc>
          <w:tcPr>
            <w:tcW w:w="2944" w:type="dxa"/>
          </w:tcPr>
          <w:p w14:paraId="25A72351" w14:textId="77777777" w:rsidR="00B26470" w:rsidRPr="00B26470" w:rsidRDefault="00C91AEA" w:rsidP="00B26470">
            <w:pPr>
              <w:pStyle w:val="Address"/>
              <w:ind w:left="0"/>
            </w:pPr>
            <w:r>
              <w:fldChar w:fldCharType="begin"/>
            </w:r>
            <w:r>
              <w:instrText xml:space="preserve"> MERGEFIELD Nome2 </w:instrText>
            </w:r>
            <w:r>
              <w:fldChar w:fldCharType="separate"/>
            </w:r>
            <w:r w:rsidRPr="008B7073">
              <w:rPr>
                <w:noProof/>
              </w:rPr>
              <w:t>Luana de Carvalho</w:t>
            </w:r>
            <w:r>
              <w:rPr>
                <w:noProof/>
              </w:rPr>
              <w:fldChar w:fldCharType="end"/>
            </w:r>
          </w:p>
        </w:tc>
        <w:tc>
          <w:tcPr>
            <w:tcW w:w="1062" w:type="dxa"/>
          </w:tcPr>
          <w:p w14:paraId="1802B11F" w14:textId="77777777" w:rsidR="00B26470" w:rsidRPr="00B26470" w:rsidRDefault="00C91AEA" w:rsidP="00B26470">
            <w:pPr>
              <w:pStyle w:val="Address"/>
              <w:ind w:left="0"/>
            </w:pPr>
            <w:r>
              <w:fldChar w:fldCharType="begin"/>
            </w:r>
            <w:r>
              <w:instrText xml:space="preserve"> MERGEFIELD Nascimento2</w:instrText>
            </w:r>
            <w:r>
              <w:instrText xml:space="preserve"> </w:instrText>
            </w:r>
            <w:r>
              <w:fldChar w:fldCharType="separate"/>
            </w:r>
            <w:r w:rsidRPr="008B7073">
              <w:rPr>
                <w:noProof/>
              </w:rPr>
              <w:t>7/9/83</w:t>
            </w:r>
            <w:r>
              <w:rPr>
                <w:noProof/>
              </w:rPr>
              <w:fldChar w:fldCharType="end"/>
            </w:r>
          </w:p>
        </w:tc>
        <w:tc>
          <w:tcPr>
            <w:tcW w:w="1276" w:type="dxa"/>
          </w:tcPr>
          <w:p w14:paraId="3A51ABCF" w14:textId="77777777" w:rsidR="00B26470" w:rsidRPr="00B26470" w:rsidRDefault="00B26470" w:rsidP="00B26470">
            <w:pPr>
              <w:pStyle w:val="Address"/>
              <w:ind w:left="0"/>
            </w:pPr>
            <w:fldSimple w:instr=" MERGEFIELD Tel_Celular2 ">
              <w:r w:rsidR="00C91AEA" w:rsidRPr="008B7073">
                <w:rPr>
                  <w:noProof/>
                </w:rPr>
                <w:t>97674-6767</w:t>
              </w:r>
            </w:fldSimple>
          </w:p>
        </w:tc>
        <w:tc>
          <w:tcPr>
            <w:tcW w:w="1241" w:type="dxa"/>
          </w:tcPr>
          <w:p w14:paraId="6A38EADB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Tel_Comercial2 </w:instrText>
            </w:r>
            <w:r w:rsidRPr="00B26470">
              <w:fldChar w:fldCharType="end"/>
            </w:r>
          </w:p>
        </w:tc>
        <w:tc>
          <w:tcPr>
            <w:tcW w:w="2516" w:type="dxa"/>
          </w:tcPr>
          <w:p w14:paraId="2496B86A" w14:textId="77777777" w:rsidR="00B26470" w:rsidRPr="00B26470" w:rsidRDefault="00B26470" w:rsidP="00B26470">
            <w:pPr>
              <w:pStyle w:val="Address"/>
              <w:ind w:left="0"/>
            </w:pPr>
            <w:fldSimple w:instr=" MERGEFIELD Profissão2 ">
              <w:r w:rsidR="00C91AEA" w:rsidRPr="008B7073">
                <w:rPr>
                  <w:noProof/>
                </w:rPr>
                <w:t>Engenheira civil</w:t>
              </w:r>
            </w:fldSimple>
          </w:p>
        </w:tc>
        <w:tc>
          <w:tcPr>
            <w:tcW w:w="3402" w:type="dxa"/>
          </w:tcPr>
          <w:p w14:paraId="452D80B7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Email2 </w:instrText>
            </w:r>
            <w:r w:rsidRPr="00B26470">
              <w:fldChar w:fldCharType="end"/>
            </w:r>
          </w:p>
        </w:tc>
      </w:tr>
      <w:tr w:rsidR="002F5E60" w:rsidRPr="00B26470" w14:paraId="18243C47" w14:textId="77777777" w:rsidTr="002F5E60">
        <w:tc>
          <w:tcPr>
            <w:tcW w:w="2944" w:type="dxa"/>
          </w:tcPr>
          <w:p w14:paraId="5C7A5C66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Nome3 </w:instrText>
            </w:r>
            <w:r w:rsidRPr="00B26470">
              <w:fldChar w:fldCharType="end"/>
            </w:r>
          </w:p>
        </w:tc>
        <w:tc>
          <w:tcPr>
            <w:tcW w:w="1062" w:type="dxa"/>
          </w:tcPr>
          <w:p w14:paraId="5D379449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Nascimento3 </w:instrText>
            </w:r>
            <w:r w:rsidRPr="00B26470">
              <w:fldChar w:fldCharType="end"/>
            </w:r>
          </w:p>
        </w:tc>
        <w:tc>
          <w:tcPr>
            <w:tcW w:w="1276" w:type="dxa"/>
          </w:tcPr>
          <w:p w14:paraId="3840AF8D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Tel_Celular3 </w:instrText>
            </w:r>
            <w:r w:rsidRPr="00B26470">
              <w:fldChar w:fldCharType="end"/>
            </w:r>
          </w:p>
        </w:tc>
        <w:tc>
          <w:tcPr>
            <w:tcW w:w="1241" w:type="dxa"/>
          </w:tcPr>
          <w:p w14:paraId="249B97CE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Tel_Comercial3 </w:instrText>
            </w:r>
            <w:r w:rsidRPr="00B26470">
              <w:fldChar w:fldCharType="end"/>
            </w:r>
          </w:p>
        </w:tc>
        <w:tc>
          <w:tcPr>
            <w:tcW w:w="2516" w:type="dxa"/>
          </w:tcPr>
          <w:p w14:paraId="001B7CAD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Profissão3 </w:instrText>
            </w:r>
            <w:r w:rsidRPr="00B26470">
              <w:fldChar w:fldCharType="end"/>
            </w:r>
          </w:p>
        </w:tc>
        <w:tc>
          <w:tcPr>
            <w:tcW w:w="3402" w:type="dxa"/>
          </w:tcPr>
          <w:p w14:paraId="398AAD39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Email3 </w:instrText>
            </w:r>
            <w:r w:rsidRPr="00B26470">
              <w:fldChar w:fldCharType="end"/>
            </w:r>
          </w:p>
        </w:tc>
      </w:tr>
      <w:tr w:rsidR="002F5E60" w:rsidRPr="00B26470" w14:paraId="096D0FDB" w14:textId="77777777" w:rsidTr="002F5E60">
        <w:tc>
          <w:tcPr>
            <w:tcW w:w="2944" w:type="dxa"/>
          </w:tcPr>
          <w:p w14:paraId="4129261E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Nome4 </w:instrText>
            </w:r>
            <w:r w:rsidRPr="00B26470">
              <w:fldChar w:fldCharType="end"/>
            </w:r>
          </w:p>
        </w:tc>
        <w:tc>
          <w:tcPr>
            <w:tcW w:w="1062" w:type="dxa"/>
          </w:tcPr>
          <w:p w14:paraId="62A81AD2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Nascimento4 </w:instrText>
            </w:r>
            <w:r w:rsidRPr="00B26470">
              <w:fldChar w:fldCharType="end"/>
            </w:r>
          </w:p>
        </w:tc>
        <w:tc>
          <w:tcPr>
            <w:tcW w:w="1276" w:type="dxa"/>
          </w:tcPr>
          <w:p w14:paraId="6619E6E5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Tel_Celular4 </w:instrText>
            </w:r>
            <w:r w:rsidRPr="00B26470">
              <w:fldChar w:fldCharType="end"/>
            </w:r>
          </w:p>
        </w:tc>
        <w:tc>
          <w:tcPr>
            <w:tcW w:w="1241" w:type="dxa"/>
          </w:tcPr>
          <w:p w14:paraId="0ABBBBA8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Tel_Comercial4 </w:instrText>
            </w:r>
            <w:r w:rsidRPr="00B26470">
              <w:fldChar w:fldCharType="end"/>
            </w:r>
          </w:p>
        </w:tc>
        <w:tc>
          <w:tcPr>
            <w:tcW w:w="2516" w:type="dxa"/>
          </w:tcPr>
          <w:p w14:paraId="5F1AD50D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Profissão4 </w:instrText>
            </w:r>
            <w:r w:rsidRPr="00B26470">
              <w:fldChar w:fldCharType="end"/>
            </w:r>
          </w:p>
        </w:tc>
        <w:tc>
          <w:tcPr>
            <w:tcW w:w="3402" w:type="dxa"/>
          </w:tcPr>
          <w:p w14:paraId="236C3655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Email4 </w:instrText>
            </w:r>
            <w:r w:rsidRPr="00B26470">
              <w:fldChar w:fldCharType="end"/>
            </w:r>
          </w:p>
        </w:tc>
      </w:tr>
      <w:tr w:rsidR="002F5E60" w14:paraId="6509F255" w14:textId="77777777" w:rsidTr="002F5E60">
        <w:tc>
          <w:tcPr>
            <w:tcW w:w="2944" w:type="dxa"/>
          </w:tcPr>
          <w:p w14:paraId="38060825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Nome5 </w:instrText>
            </w:r>
            <w:r w:rsidRPr="00B26470">
              <w:fldChar w:fldCharType="end"/>
            </w:r>
          </w:p>
        </w:tc>
        <w:tc>
          <w:tcPr>
            <w:tcW w:w="1062" w:type="dxa"/>
          </w:tcPr>
          <w:p w14:paraId="5A734723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Nascimento5 </w:instrText>
            </w:r>
            <w:r w:rsidRPr="00B26470">
              <w:fldChar w:fldCharType="end"/>
            </w:r>
          </w:p>
        </w:tc>
        <w:tc>
          <w:tcPr>
            <w:tcW w:w="1276" w:type="dxa"/>
          </w:tcPr>
          <w:p w14:paraId="137CDF70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Tel_Celular5 </w:instrText>
            </w:r>
            <w:r w:rsidRPr="00B26470">
              <w:fldChar w:fldCharType="end"/>
            </w:r>
          </w:p>
        </w:tc>
        <w:tc>
          <w:tcPr>
            <w:tcW w:w="1241" w:type="dxa"/>
          </w:tcPr>
          <w:p w14:paraId="3894775F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Tel_Comercial5 </w:instrText>
            </w:r>
            <w:r w:rsidRPr="00B26470">
              <w:fldChar w:fldCharType="end"/>
            </w:r>
          </w:p>
        </w:tc>
        <w:tc>
          <w:tcPr>
            <w:tcW w:w="2516" w:type="dxa"/>
          </w:tcPr>
          <w:p w14:paraId="32B44D61" w14:textId="77777777" w:rsidR="00B26470" w:rsidRP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Profissão5 </w:instrText>
            </w:r>
            <w:r w:rsidRPr="00B26470">
              <w:fldChar w:fldCharType="end"/>
            </w:r>
          </w:p>
        </w:tc>
        <w:tc>
          <w:tcPr>
            <w:tcW w:w="3402" w:type="dxa"/>
          </w:tcPr>
          <w:p w14:paraId="4A096239" w14:textId="77777777" w:rsidR="00B26470" w:rsidRDefault="00B26470" w:rsidP="00B26470">
            <w:pPr>
              <w:pStyle w:val="Address"/>
              <w:ind w:left="0"/>
            </w:pPr>
            <w:r w:rsidRPr="00B26470">
              <w:fldChar w:fldCharType="begin"/>
            </w:r>
            <w:r w:rsidRPr="00B26470">
              <w:instrText xml:space="preserve"> MERGEFIELD Email5 </w:instrText>
            </w:r>
            <w:r w:rsidRPr="00B26470">
              <w:fldChar w:fldCharType="end"/>
            </w:r>
          </w:p>
        </w:tc>
      </w:tr>
    </w:tbl>
    <w:p w14:paraId="49A2879C" w14:textId="77777777" w:rsidR="00C31D9E" w:rsidRDefault="00C31D9E" w:rsidP="00B26470">
      <w:pPr>
        <w:pStyle w:val="Address"/>
        <w:ind w:left="0"/>
      </w:pPr>
    </w:p>
    <w:p w14:paraId="7B39589D" w14:textId="7CF34BF5" w:rsidR="00B26470" w:rsidRPr="00B21D90" w:rsidRDefault="00B26470" w:rsidP="00B21D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</w:rPr>
      </w:pPr>
      <w:r>
        <w:fldChar w:fldCharType="begin"/>
      </w:r>
      <w:r>
        <w:instrText xml:space="preserve"> INCLUDEPICTURE</w:instrText>
      </w:r>
      <w:r w:rsidR="00B21D90">
        <w:instrText xml:space="preserve"> </w:instrText>
      </w:r>
      <w:r w:rsidR="00C91AEA">
        <w:fldChar w:fldCharType="begin"/>
      </w:r>
      <w:r w:rsidR="00C91AEA">
        <w:instrText xml:space="preserve"> MERGEFIELD imagem </w:instrText>
      </w:r>
      <w:r w:rsidR="00C91AEA">
        <w:rPr>
          <w:noProof/>
        </w:rPr>
        <w:fldChar w:fldCharType="end"/>
      </w:r>
      <w:r>
        <w:instrText xml:space="preserve"> \* MERGEFORMAT </w:instrText>
      </w:r>
      <w:r>
        <w:fldChar w:fldCharType="separate"/>
      </w:r>
      <w:r>
        <w:rPr>
          <w:b/>
        </w:rPr>
        <w:t>Error! Filename not specified.</w:t>
      </w:r>
      <w:r>
        <w:fldChar w:fldCharType="end"/>
      </w:r>
      <w:bookmarkStart w:id="0" w:name="_GoBack"/>
      <w:bookmarkEnd w:id="0"/>
    </w:p>
    <w:sectPr w:rsidR="00B26470" w:rsidRPr="00B21D90" w:rsidSect="00B26470">
      <w:pgSz w:w="13682" w:h="5942" w:orient="landscape"/>
      <w:pgMar w:top="360" w:right="720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078A1" w14:textId="77777777" w:rsidR="00B21D90" w:rsidRDefault="00B21D90">
      <w:r>
        <w:separator/>
      </w:r>
    </w:p>
  </w:endnote>
  <w:endnote w:type="continuationSeparator" w:id="0">
    <w:p w14:paraId="6B99D073" w14:textId="77777777" w:rsidR="00B21D90" w:rsidRDefault="00B2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098348" w14:textId="77777777" w:rsidR="00B21D90" w:rsidRDefault="00B21D90">
      <w:r>
        <w:separator/>
      </w:r>
    </w:p>
  </w:footnote>
  <w:footnote w:type="continuationSeparator" w:id="0">
    <w:p w14:paraId="3499B2BC" w14:textId="77777777" w:rsidR="00B21D90" w:rsidRDefault="00B21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69CFEF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D5697C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6C98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4E0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0065E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38A54D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FA2B1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5F046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34CDB3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C42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2"/>
  <w:proofState w:spelling="clean" w:grammar="clean"/>
  <w:attachedTemplate r:id="rId1"/>
  <w:mailMerge>
    <w:mainDocumentType w:val="envelopes"/>
    <w:linkToQuery/>
    <w:dataType w:val="textFile"/>
    <w:query w:val="SELECT * FROM Untitled 1:Users:Sergio:Google Drive:Igreja:Lista de Discípulos:LISTA_FAMILIAS_2016.xlsx"/>
    <w:dataSource r:id="rId2"/>
    <w:viewMergedData/>
    <w:activeRecord w:val="75"/>
  </w:mailMerge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B26470"/>
    <w:rsid w:val="0028723E"/>
    <w:rsid w:val="002F5E60"/>
    <w:rsid w:val="003635D4"/>
    <w:rsid w:val="003D2232"/>
    <w:rsid w:val="00690A55"/>
    <w:rsid w:val="006F2B9C"/>
    <w:rsid w:val="0071027F"/>
    <w:rsid w:val="008D6E0B"/>
    <w:rsid w:val="00A015EB"/>
    <w:rsid w:val="00B21D90"/>
    <w:rsid w:val="00B26470"/>
    <w:rsid w:val="00C31D9E"/>
    <w:rsid w:val="00C91AEA"/>
    <w:rsid w:val="00E2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7E5E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envelope address" w:uiPriority="0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31D9E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C31D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1D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1D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C8F97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31D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C8F97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31D9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474C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31D9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474C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31D9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31D9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31D9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Left">
    <w:name w:val="Header-Left"/>
    <w:basedOn w:val="Normal"/>
    <w:rsid w:val="00C31D9E"/>
    <w:pPr>
      <w:spacing w:before="80" w:after="80"/>
      <w:jc w:val="center"/>
    </w:pPr>
    <w:rPr>
      <w:rFonts w:asciiTheme="majorHAnsi" w:eastAsiaTheme="majorEastAsia" w:hAnsiTheme="majorHAnsi" w:cstheme="majorBidi"/>
      <w:color w:val="4B5A60" w:themeColor="text2"/>
      <w:sz w:val="28"/>
      <w:szCs w:val="30"/>
    </w:rPr>
  </w:style>
  <w:style w:type="paragraph" w:customStyle="1" w:styleId="ReturnAddress">
    <w:name w:val="Return Address"/>
    <w:basedOn w:val="Normal"/>
    <w:rsid w:val="00C31D9E"/>
    <w:pPr>
      <w:spacing w:before="200" w:after="200" w:line="220" w:lineRule="atLeast"/>
      <w:ind w:right="43"/>
      <w:jc w:val="center"/>
    </w:pPr>
    <w:rPr>
      <w:color w:val="4B5A60" w:themeColor="text2"/>
      <w:sz w:val="16"/>
      <w:szCs w:val="16"/>
    </w:rPr>
  </w:style>
  <w:style w:type="table" w:customStyle="1" w:styleId="HostTable-Borderless">
    <w:name w:val="Host Table - Borderless"/>
    <w:basedOn w:val="TableNormal"/>
    <w:rsid w:val="00C31D9E"/>
    <w:tblPr>
      <w:tblInd w:w="0" w:type="dxa"/>
      <w:tblCellMar>
        <w:top w:w="0" w:type="dxa"/>
        <w:left w:w="72" w:type="dxa"/>
        <w:bottom w:w="0" w:type="dxa"/>
        <w:right w:w="72" w:type="dxa"/>
      </w:tblCellMar>
    </w:tblPr>
  </w:style>
  <w:style w:type="character" w:styleId="PlaceholderText">
    <w:name w:val="Placeholder Text"/>
    <w:basedOn w:val="DefaultParagraphFont"/>
    <w:rsid w:val="00C31D9E"/>
    <w:rPr>
      <w:color w:val="808080"/>
    </w:rPr>
  </w:style>
  <w:style w:type="paragraph" w:customStyle="1" w:styleId="Address">
    <w:name w:val="Address"/>
    <w:basedOn w:val="Normal"/>
    <w:rsid w:val="00C31D9E"/>
    <w:pPr>
      <w:spacing w:line="280" w:lineRule="atLeast"/>
      <w:ind w:left="5040"/>
    </w:pPr>
    <w:rPr>
      <w:color w:val="404040" w:themeColor="text1" w:themeTint="BF"/>
      <w:szCs w:val="20"/>
    </w:rPr>
  </w:style>
  <w:style w:type="paragraph" w:customStyle="1" w:styleId="Recipient">
    <w:name w:val="Recipient"/>
    <w:basedOn w:val="Normal"/>
    <w:rsid w:val="00C31D9E"/>
    <w:pPr>
      <w:spacing w:before="600" w:after="120"/>
      <w:ind w:left="5040"/>
      <w:jc w:val="both"/>
    </w:pPr>
    <w:rPr>
      <w:color w:val="4B5A60" w:themeColor="text2"/>
      <w:sz w:val="32"/>
      <w:szCs w:val="32"/>
    </w:rPr>
  </w:style>
  <w:style w:type="table" w:customStyle="1" w:styleId="HostTable-Body">
    <w:name w:val="Host Table - Body"/>
    <w:basedOn w:val="TableNormal"/>
    <w:rsid w:val="00C31D9E"/>
    <w:tblPr>
      <w:tblInd w:w="0" w:type="dxa"/>
      <w:tblBorders>
        <w:top w:val="single" w:sz="4" w:space="0" w:color="D1D0C8" w:themeColor="background2"/>
        <w:left w:val="single" w:sz="4" w:space="0" w:color="D1D0C8" w:themeColor="background2"/>
        <w:bottom w:val="single" w:sz="4" w:space="0" w:color="D1D0C8" w:themeColor="background2"/>
        <w:right w:val="single" w:sz="4" w:space="0" w:color="D1D0C8" w:themeColor="background2"/>
        <w:insideH w:val="single" w:sz="4" w:space="0" w:color="D1D0C8" w:themeColor="background2"/>
        <w:insideV w:val="single" w:sz="4" w:space="0" w:color="D1D0C8" w:themeColor="background2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rsid w:val="00C31D9E"/>
    <w:pPr>
      <w:spacing w:after="200"/>
      <w:ind w:right="144"/>
      <w:jc w:val="right"/>
    </w:pPr>
    <w:rPr>
      <w:color w:val="4B5A60" w:themeColor="text2"/>
      <w:szCs w:val="24"/>
    </w:rPr>
  </w:style>
  <w:style w:type="character" w:customStyle="1" w:styleId="HeaderChar">
    <w:name w:val="Header Char"/>
    <w:basedOn w:val="DefaultParagraphFont"/>
    <w:link w:val="Header"/>
    <w:rsid w:val="00C31D9E"/>
    <w:rPr>
      <w:color w:val="4B5A60" w:themeColor="text2"/>
      <w:sz w:val="20"/>
      <w:szCs w:val="24"/>
    </w:rPr>
  </w:style>
  <w:style w:type="table" w:customStyle="1" w:styleId="OutsideTable-Header">
    <w:name w:val="Outside Table - Header"/>
    <w:basedOn w:val="TableNormal"/>
    <w:rsid w:val="00C31D9E"/>
    <w:tblPr>
      <w:tblInd w:w="0" w:type="dxa"/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7C8F97" w:themeFill="accent1"/>
    </w:tcPr>
  </w:style>
  <w:style w:type="paragraph" w:customStyle="1" w:styleId="NoSpaceBetween">
    <w:name w:val="No Space Between"/>
    <w:basedOn w:val="Normal"/>
    <w:rsid w:val="00C31D9E"/>
    <w:pPr>
      <w:spacing w:line="14" w:lineRule="exact"/>
    </w:pPr>
    <w:rPr>
      <w:color w:val="404040" w:themeColor="text1" w:themeTint="BF"/>
      <w:sz w:val="2"/>
    </w:rPr>
  </w:style>
  <w:style w:type="table" w:customStyle="1" w:styleId="BorderTable-Header">
    <w:name w:val="Border Table - Header"/>
    <w:basedOn w:val="TableNormal"/>
    <w:rsid w:val="00C31D9E"/>
    <w:tblPr>
      <w:tblInd w:w="0" w:type="dxa"/>
      <w:tblBorders>
        <w:top w:val="single" w:sz="4" w:space="0" w:color="404040" w:themeColor="text1" w:themeTint="BF"/>
        <w:left w:val="single" w:sz="4" w:space="0" w:color="404040" w:themeColor="text1" w:themeTint="BF"/>
        <w:bottom w:val="single" w:sz="4" w:space="0" w:color="404040" w:themeColor="text1" w:themeTint="BF"/>
        <w:right w:val="single" w:sz="4" w:space="0" w:color="404040" w:themeColor="text1" w:themeTint="BF"/>
      </w:tblBorders>
      <w:tblCellMar>
        <w:top w:w="72" w:type="dxa"/>
        <w:left w:w="72" w:type="dxa"/>
        <w:bottom w:w="72" w:type="dxa"/>
        <w:right w:w="72" w:type="dxa"/>
      </w:tblCellMar>
    </w:tblPr>
    <w:tcPr>
      <w:shd w:val="clear" w:color="auto" w:fill="FFFFFF" w:themeFill="background1"/>
    </w:tcPr>
  </w:style>
  <w:style w:type="paragraph" w:styleId="BalloonText">
    <w:name w:val="Balloon Text"/>
    <w:basedOn w:val="Normal"/>
    <w:link w:val="BalloonText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31D9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C31D9E"/>
  </w:style>
  <w:style w:type="paragraph" w:styleId="BlockText">
    <w:name w:val="Block Text"/>
    <w:basedOn w:val="Normal"/>
    <w:semiHidden/>
    <w:unhideWhenUsed/>
    <w:rsid w:val="00C31D9E"/>
    <w:pPr>
      <w:pBdr>
        <w:top w:val="single" w:sz="2" w:space="10" w:color="7C8F97" w:themeColor="accent1" w:shadow="1"/>
        <w:left w:val="single" w:sz="2" w:space="10" w:color="7C8F97" w:themeColor="accent1" w:shadow="1"/>
        <w:bottom w:val="single" w:sz="2" w:space="10" w:color="7C8F97" w:themeColor="accent1" w:shadow="1"/>
        <w:right w:val="single" w:sz="2" w:space="10" w:color="7C8F97" w:themeColor="accent1" w:shadow="1"/>
      </w:pBdr>
      <w:ind w:left="1152" w:right="1152"/>
    </w:pPr>
    <w:rPr>
      <w:i/>
      <w:iCs/>
      <w:color w:val="7C8F97" w:themeColor="accent1"/>
    </w:rPr>
  </w:style>
  <w:style w:type="paragraph" w:styleId="BodyText">
    <w:name w:val="Body Text"/>
    <w:basedOn w:val="Normal"/>
    <w:link w:val="BodyTextChar"/>
    <w:semiHidden/>
    <w:unhideWhenUsed/>
    <w:rsid w:val="00C31D9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31D9E"/>
    <w:rPr>
      <w:sz w:val="20"/>
    </w:rPr>
  </w:style>
  <w:style w:type="paragraph" w:styleId="BodyText2">
    <w:name w:val="Body Text 2"/>
    <w:basedOn w:val="Normal"/>
    <w:link w:val="BodyText2Char"/>
    <w:semiHidden/>
    <w:unhideWhenUsed/>
    <w:rsid w:val="00C31D9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C31D9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31D9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C31D9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31D9E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C31D9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C31D9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C31D9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C31D9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31D9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C31D9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31D9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C31D9E"/>
    <w:pPr>
      <w:spacing w:after="200"/>
    </w:pPr>
    <w:rPr>
      <w:b/>
      <w:bCs/>
      <w:color w:val="7C8F97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C31D9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C31D9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C31D9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31D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1D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1D9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C31D9E"/>
  </w:style>
  <w:style w:type="character" w:customStyle="1" w:styleId="DateChar">
    <w:name w:val="Date Char"/>
    <w:basedOn w:val="DefaultParagraphFont"/>
    <w:link w:val="Date"/>
    <w:semiHidden/>
    <w:rsid w:val="00C31D9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C31D9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C31D9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C31D9E"/>
  </w:style>
  <w:style w:type="character" w:customStyle="1" w:styleId="E-mailSignatureChar">
    <w:name w:val="E-mail Signature Char"/>
    <w:basedOn w:val="DefaultParagraphFont"/>
    <w:link w:val="E-mailSignature"/>
    <w:semiHidden/>
    <w:rsid w:val="00C31D9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C31D9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31D9E"/>
    <w:rPr>
      <w:sz w:val="20"/>
      <w:szCs w:val="20"/>
    </w:rPr>
  </w:style>
  <w:style w:type="paragraph" w:styleId="EnvelopeAddress">
    <w:name w:val="envelope address"/>
    <w:basedOn w:val="Normal"/>
    <w:unhideWhenUsed/>
    <w:rsid w:val="00B26470"/>
    <w:pPr>
      <w:framePr w:w="5040" w:h="1980" w:hRule="exact" w:hSpace="180" w:wrap="auto" w:vAnchor="page" w:hAnchor="page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nhideWhenUsed/>
    <w:rsid w:val="00B26470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C31D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C31D9E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C31D9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31D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31D9E"/>
    <w:rPr>
      <w:rFonts w:asciiTheme="majorHAnsi" w:eastAsiaTheme="majorEastAsia" w:hAnsiTheme="majorHAnsi" w:cstheme="majorBidi"/>
      <w:b/>
      <w:bCs/>
      <w:color w:val="5B6B7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C31D9E"/>
    <w:rPr>
      <w:rFonts w:asciiTheme="majorHAnsi" w:eastAsiaTheme="majorEastAsia" w:hAnsiTheme="majorHAnsi" w:cstheme="majorBidi"/>
      <w:b/>
      <w:bCs/>
      <w:color w:val="7C8F97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C31D9E"/>
    <w:rPr>
      <w:rFonts w:asciiTheme="majorHAnsi" w:eastAsiaTheme="majorEastAsia" w:hAnsiTheme="majorHAnsi" w:cstheme="majorBidi"/>
      <w:b/>
      <w:bCs/>
      <w:i/>
      <w:iCs/>
      <w:color w:val="7C8F97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C31D9E"/>
    <w:rPr>
      <w:rFonts w:asciiTheme="majorHAnsi" w:eastAsiaTheme="majorEastAsia" w:hAnsiTheme="majorHAnsi" w:cstheme="majorBidi"/>
      <w:color w:val="3C474C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C31D9E"/>
    <w:rPr>
      <w:rFonts w:asciiTheme="majorHAnsi" w:eastAsiaTheme="majorEastAsia" w:hAnsiTheme="majorHAnsi" w:cstheme="majorBidi"/>
      <w:i/>
      <w:iCs/>
      <w:color w:val="3C474C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C31D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C31D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C31D9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C31D9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C31D9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31D9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C31D9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C31D9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C31D9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C31D9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C31D9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C31D9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C31D9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C31D9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C31D9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C31D9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C31D9E"/>
    <w:pPr>
      <w:pBdr>
        <w:bottom w:val="single" w:sz="4" w:space="4" w:color="7C8F97" w:themeColor="accent1"/>
      </w:pBdr>
      <w:spacing w:before="200" w:after="280"/>
      <w:ind w:left="936" w:right="936"/>
    </w:pPr>
    <w:rPr>
      <w:b/>
      <w:bCs/>
      <w:i/>
      <w:iCs/>
      <w:color w:val="7C8F97" w:themeColor="accent1"/>
    </w:rPr>
  </w:style>
  <w:style w:type="character" w:customStyle="1" w:styleId="IntenseQuoteChar">
    <w:name w:val="Intense Quote Char"/>
    <w:basedOn w:val="DefaultParagraphFont"/>
    <w:link w:val="IntenseQuote"/>
    <w:rsid w:val="00C31D9E"/>
    <w:rPr>
      <w:b/>
      <w:bCs/>
      <w:i/>
      <w:iCs/>
      <w:color w:val="7C8F97" w:themeColor="accent1"/>
      <w:sz w:val="20"/>
    </w:rPr>
  </w:style>
  <w:style w:type="paragraph" w:styleId="List">
    <w:name w:val="List"/>
    <w:basedOn w:val="Normal"/>
    <w:semiHidden/>
    <w:unhideWhenUsed/>
    <w:rsid w:val="00C31D9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C31D9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C31D9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C31D9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C31D9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C31D9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C31D9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C31D9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C31D9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C31D9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C31D9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C31D9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C31D9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C31D9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C31D9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C31D9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C31D9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C31D9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C31D9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C31D9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C31D9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C31D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C31D9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C31D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31D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C31D9E"/>
    <w:rPr>
      <w:sz w:val="20"/>
    </w:rPr>
  </w:style>
  <w:style w:type="paragraph" w:styleId="NormalWeb">
    <w:name w:val="Normal (Web)"/>
    <w:basedOn w:val="Normal"/>
    <w:semiHidden/>
    <w:unhideWhenUsed/>
    <w:rsid w:val="00C31D9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C31D9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C31D9E"/>
  </w:style>
  <w:style w:type="character" w:customStyle="1" w:styleId="NoteHeadingChar">
    <w:name w:val="Note Heading Char"/>
    <w:basedOn w:val="DefaultParagraphFont"/>
    <w:link w:val="NoteHeading"/>
    <w:semiHidden/>
    <w:rsid w:val="00C31D9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C31D9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C31D9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C31D9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C31D9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C31D9E"/>
  </w:style>
  <w:style w:type="character" w:customStyle="1" w:styleId="SalutationChar">
    <w:name w:val="Salutation Char"/>
    <w:basedOn w:val="DefaultParagraphFont"/>
    <w:link w:val="Salutation"/>
    <w:semiHidden/>
    <w:rsid w:val="00C31D9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C31D9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C31D9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C31D9E"/>
    <w:pPr>
      <w:numPr>
        <w:ilvl w:val="1"/>
      </w:numPr>
    </w:pPr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31D9E"/>
    <w:rPr>
      <w:rFonts w:asciiTheme="majorHAnsi" w:eastAsiaTheme="majorEastAsia" w:hAnsiTheme="majorHAnsi" w:cstheme="majorBidi"/>
      <w:i/>
      <w:iCs/>
      <w:color w:val="7C8F97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C31D9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C31D9E"/>
  </w:style>
  <w:style w:type="paragraph" w:styleId="Title">
    <w:name w:val="Title"/>
    <w:basedOn w:val="Normal"/>
    <w:next w:val="Normal"/>
    <w:link w:val="TitleChar"/>
    <w:qFormat/>
    <w:rsid w:val="00C31D9E"/>
    <w:pPr>
      <w:pBdr>
        <w:bottom w:val="single" w:sz="8" w:space="4" w:color="7C8F97" w:themeColor="accent1"/>
      </w:pBdr>
      <w:spacing w:after="300"/>
      <w:contextualSpacing/>
    </w:pPr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31D9E"/>
    <w:rPr>
      <w:rFonts w:asciiTheme="majorHAnsi" w:eastAsiaTheme="majorEastAsia" w:hAnsiTheme="majorHAnsi" w:cstheme="majorBidi"/>
      <w:color w:val="384347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semiHidden/>
    <w:unhideWhenUsed/>
    <w:rsid w:val="00C31D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C31D9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C31D9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C31D9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C31D9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C31D9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C31D9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C31D9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C31D9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C31D9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C31D9E"/>
    <w:pPr>
      <w:outlineLvl w:val="9"/>
    </w:pPr>
  </w:style>
  <w:style w:type="table" w:styleId="TableGrid">
    <w:name w:val="Table Grid"/>
    <w:basedOn w:val="TableNormal"/>
    <w:uiPriority w:val="59"/>
    <w:rsid w:val="00B264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ntitled%201:Applications:Microsoft%20Office%202011:Office:Media:Templates:Print%20Layout%20View:Stationery:Capital%20Envelope.dotx" TargetMode="External"/><Relationship Id="rId2" Type="http://schemas.openxmlformats.org/officeDocument/2006/relationships/mailMergeSource" Target="Untitled%201:Users:Sergio:Google%20Drive:Igreja:Lista%20de%20Disci&#769;pulos:LISTA_FAMILIAS_2016.xlsx" TargetMode="External"/></Relationships>
</file>

<file path=word/theme/theme1.xml><?xml version="1.0" encoding="utf-8"?>
<a:theme xmlns:a="http://schemas.openxmlformats.org/drawingml/2006/main" name="Capital">
  <a:themeElements>
    <a:clrScheme name="Capital">
      <a:dk1>
        <a:sysClr val="windowText" lastClr="000000"/>
      </a:dk1>
      <a:lt1>
        <a:sysClr val="window" lastClr="FFFFFF"/>
      </a:lt1>
      <a:dk2>
        <a:srgbClr val="4B5A60"/>
      </a:dk2>
      <a:lt2>
        <a:srgbClr val="D1D0C8"/>
      </a:lt2>
      <a:accent1>
        <a:srgbClr val="7C8F97"/>
      </a:accent1>
      <a:accent2>
        <a:srgbClr val="9C5238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E6B8BBD-FA94-814B-9369-8DC5800F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Capital Envelope.dotx</Template>
  <TotalTime>20</TotalTime>
  <Pages>1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Paulo Samaan Filho</dc:creator>
  <cp:keywords/>
  <dc:description/>
  <cp:lastModifiedBy>Sergio Paulo Samaan Filho</cp:lastModifiedBy>
  <cp:revision>5</cp:revision>
  <cp:lastPrinted>2016-07-05T02:15:00Z</cp:lastPrinted>
  <dcterms:created xsi:type="dcterms:W3CDTF">2016-07-05T01:55:00Z</dcterms:created>
  <dcterms:modified xsi:type="dcterms:W3CDTF">2016-07-05T03:41:00Z</dcterms:modified>
  <cp:category/>
</cp:coreProperties>
</file>